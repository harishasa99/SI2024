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6BD4" w14:textId="77777777" w:rsidR="003372D3" w:rsidRPr="003372D3" w:rsidRDefault="00621890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FilmFront</w:t>
      </w:r>
    </w:p>
    <w:p w14:paraId="1F5ED027" w14:textId="77777777" w:rsidR="003372D3" w:rsidRPr="003372D3" w:rsidRDefault="0062189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Online bioskop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 w:rsidRPr="545CB48D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545CB48D">
        <w:tc>
          <w:tcPr>
            <w:tcW w:w="2304" w:type="dxa"/>
          </w:tcPr>
          <w:p w14:paraId="746F1487" w14:textId="77777777" w:rsidR="00206E1F" w:rsidRPr="003372D3" w:rsidRDefault="003372D3" w:rsidP="545CB48D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545CB48D">
              <w:rPr>
                <w:b/>
                <w:bCs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 w:rsidP="545CB48D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545CB48D">
              <w:rPr>
                <w:b/>
                <w:bCs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 w:rsidP="545CB48D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545CB48D">
              <w:rPr>
                <w:b/>
                <w:bCs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 w:rsidP="545CB48D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545CB48D">
              <w:rPr>
                <w:b/>
                <w:bCs/>
                <w:lang w:val="sr-Latn-CS"/>
              </w:rPr>
              <w:t>Autor</w:t>
            </w:r>
          </w:p>
        </w:tc>
      </w:tr>
      <w:tr w:rsidR="003372D3" w:rsidRPr="003372D3" w14:paraId="1EEC8E53" w14:textId="77777777" w:rsidTr="545CB48D">
        <w:tc>
          <w:tcPr>
            <w:tcW w:w="2304" w:type="dxa"/>
          </w:tcPr>
          <w:p w14:paraId="07A1C175" w14:textId="13321EDD" w:rsidR="003372D3" w:rsidRPr="003372D3" w:rsidRDefault="00ED04D4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3372D3" w:rsidRPr="545CB48D">
              <w:rPr>
                <w:lang w:val="sr-Latn-CS"/>
              </w:rPr>
              <w:t>.</w:t>
            </w:r>
            <w:r w:rsidR="00621890" w:rsidRPr="545CB48D">
              <w:rPr>
                <w:lang w:val="sr-Latn-CS"/>
              </w:rPr>
              <w:t>1</w:t>
            </w:r>
            <w:r>
              <w:rPr>
                <w:lang w:val="sr-Latn-CS"/>
              </w:rPr>
              <w:t>2</w:t>
            </w:r>
            <w:r w:rsidR="003372D3" w:rsidRPr="545CB48D">
              <w:rPr>
                <w:lang w:val="sr-Latn-CS"/>
              </w:rPr>
              <w:t>.20</w:t>
            </w:r>
            <w:r w:rsidR="00621890" w:rsidRPr="545CB48D">
              <w:rPr>
                <w:lang w:val="sr-Latn-CS"/>
              </w:rPr>
              <w:t>24</w:t>
            </w:r>
          </w:p>
        </w:tc>
        <w:tc>
          <w:tcPr>
            <w:tcW w:w="1152" w:type="dxa"/>
          </w:tcPr>
          <w:p w14:paraId="5BD9F43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 w:rsidRPr="545CB48D"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 w:rsidRPr="545CB48D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64DE185" w14:textId="77777777" w:rsidR="003372D3" w:rsidRPr="003372D3" w:rsidRDefault="00621890" w:rsidP="003372D3">
            <w:pPr>
              <w:pStyle w:val="Tabletext"/>
              <w:rPr>
                <w:lang w:val="sr-Latn-CS"/>
              </w:rPr>
            </w:pPr>
            <w:r w:rsidRPr="545CB48D">
              <w:rPr>
                <w:lang w:val="sr-Latn-CS"/>
              </w:rPr>
              <w:t>Haris</w:t>
            </w:r>
          </w:p>
        </w:tc>
      </w:tr>
      <w:tr w:rsidR="003372D3" w:rsidRPr="003372D3" w14:paraId="0518CF6B" w14:textId="77777777" w:rsidTr="545CB48D">
        <w:tc>
          <w:tcPr>
            <w:tcW w:w="2304" w:type="dxa"/>
          </w:tcPr>
          <w:p w14:paraId="342B588D" w14:textId="4E4C5A52" w:rsidR="003372D3" w:rsidRPr="003372D3" w:rsidRDefault="00ED04D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397DD2" w:rsidRPr="545CB48D">
              <w:rPr>
                <w:lang w:val="sr-Latn-CS"/>
              </w:rPr>
              <w:t>.</w:t>
            </w:r>
            <w:r w:rsidR="00621890" w:rsidRPr="545CB48D">
              <w:rPr>
                <w:lang w:val="sr-Latn-CS"/>
              </w:rPr>
              <w:t>1</w:t>
            </w:r>
            <w:r>
              <w:rPr>
                <w:lang w:val="sr-Latn-CS"/>
              </w:rPr>
              <w:t>2</w:t>
            </w:r>
            <w:r w:rsidR="00397DD2" w:rsidRPr="545CB48D">
              <w:rPr>
                <w:lang w:val="sr-Latn-CS"/>
              </w:rPr>
              <w:t>.20</w:t>
            </w:r>
            <w:r w:rsidR="00621890" w:rsidRPr="545CB48D">
              <w:rPr>
                <w:lang w:val="sr-Latn-CS"/>
              </w:rPr>
              <w:t>24</w:t>
            </w:r>
          </w:p>
        </w:tc>
        <w:tc>
          <w:tcPr>
            <w:tcW w:w="1152" w:type="dxa"/>
          </w:tcPr>
          <w:p w14:paraId="4B3AA50C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 w:rsidRPr="545CB48D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585985E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 w:rsidRPr="545CB48D"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5CB28C15" w14:textId="77777777" w:rsidR="003372D3" w:rsidRPr="003372D3" w:rsidRDefault="00621890">
            <w:pPr>
              <w:pStyle w:val="Tabletext"/>
              <w:rPr>
                <w:lang w:val="sr-Latn-CS"/>
              </w:rPr>
            </w:pPr>
            <w:r w:rsidRPr="545CB48D">
              <w:rPr>
                <w:lang w:val="sr-Latn-CS"/>
              </w:rPr>
              <w:t>Haris</w:t>
            </w:r>
          </w:p>
        </w:tc>
      </w:tr>
      <w:tr w:rsidR="003372D3" w:rsidRPr="003372D3" w14:paraId="5DAB6C7B" w14:textId="77777777" w:rsidTr="545CB48D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545CB48D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B94D5A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545CB48D">
        <w:rPr>
          <w:lang w:val="sr-Latn-CS"/>
        </w:rPr>
        <w:br w:type="page"/>
      </w:r>
      <w:r w:rsidR="003372D3" w:rsidRPr="545CB48D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545CB48D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545CB48D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76ED6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FEA1F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6CCD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8AF4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1D053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9EFFD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C0D53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23BC3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47F6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CB2EE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FD29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7C61F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DEA38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C23B9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3F61A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BD6A88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0A23EE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5EF62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3E8EB8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544EC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334964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A32227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84400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52D1F8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08073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A177CEF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E7E78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F4864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5E99D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775E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51152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789A5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545CB48D">
        <w:rPr>
          <w:rFonts w:ascii="Times New Roman" w:hAnsi="Times New Roman"/>
          <w:b w:val="0"/>
          <w:bCs w:val="0"/>
          <w:sz w:val="20"/>
          <w:szCs w:val="20"/>
          <w:lang w:val="sr-Latn-CS"/>
        </w:rPr>
        <w:fldChar w:fldCharType="end"/>
      </w:r>
      <w:r w:rsidRPr="545CB48D">
        <w:rPr>
          <w:lang w:val="sr-Latn-CS"/>
        </w:rPr>
        <w:br w:type="page"/>
      </w:r>
      <w:r w:rsidR="00397DD2" w:rsidRPr="545CB48D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 w:rsidRPr="545CB48D">
        <w:rPr>
          <w:lang w:val="sr-Latn-CS"/>
        </w:rPr>
        <w:t>Cilj</w:t>
      </w:r>
      <w:r w:rsidR="00CA58C5" w:rsidRPr="545CB48D">
        <w:rPr>
          <w:lang w:val="sr-Latn-CS"/>
        </w:rPr>
        <w:t xml:space="preserve"> dokumenta</w:t>
      </w:r>
      <w:bookmarkEnd w:id="0"/>
    </w:p>
    <w:p w14:paraId="59A17802" w14:textId="77777777" w:rsidR="00206E1F" w:rsidRPr="003372D3" w:rsidRDefault="00B849B5" w:rsidP="00397DD2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Cilj ovog dokumenta je </w:t>
      </w:r>
      <w:r w:rsidR="00397DD2" w:rsidRPr="545CB48D">
        <w:rPr>
          <w:lang w:val="sr-Latn-CS"/>
        </w:rPr>
        <w:t>specifikacija</w:t>
      </w:r>
      <w:r w:rsidRPr="545CB48D">
        <w:rPr>
          <w:lang w:val="sr-Latn-CS"/>
        </w:rPr>
        <w:t xml:space="preserve"> zahteva </w:t>
      </w:r>
      <w:r w:rsidR="00397DD2" w:rsidRPr="545CB48D">
        <w:rPr>
          <w:lang w:val="sr-Latn-CS"/>
        </w:rPr>
        <w:t>u pogledu detaljnog opisa slučajeva korišćenja</w:t>
      </w:r>
      <w:r w:rsidRPr="545CB48D">
        <w:rPr>
          <w:lang w:val="sr-Latn-CS"/>
        </w:rPr>
        <w:t xml:space="preserve"> </w:t>
      </w:r>
      <w:r w:rsidR="00621890" w:rsidRPr="545CB48D">
        <w:rPr>
          <w:lang w:val="sr-Latn-CS"/>
        </w:rPr>
        <w:t xml:space="preserve">FilmFront </w:t>
      </w:r>
      <w:r w:rsidRPr="545CB48D">
        <w:rPr>
          <w:lang w:val="sr-Latn-CS"/>
        </w:rPr>
        <w:t>portala.</w:t>
      </w:r>
      <w:r w:rsidR="00397DD2" w:rsidRPr="545CB48D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 w:rsidRPr="545CB48D">
        <w:rPr>
          <w:lang w:val="sr-Latn-CS"/>
        </w:rPr>
        <w:t>Opseg</w:t>
      </w:r>
      <w:r w:rsidR="00CA58C5" w:rsidRPr="545CB48D">
        <w:rPr>
          <w:lang w:val="sr-Latn-CS"/>
        </w:rPr>
        <w:t xml:space="preserve"> dokumenta</w:t>
      </w:r>
      <w:bookmarkEnd w:id="1"/>
    </w:p>
    <w:p w14:paraId="54BC1A73" w14:textId="77777777" w:rsidR="00DE518F" w:rsidRDefault="00B849B5" w:rsidP="00DE518F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Dokument se odnosi na </w:t>
      </w:r>
      <w:r w:rsidR="00621890" w:rsidRPr="545CB48D">
        <w:rPr>
          <w:lang w:val="sr-Latn-CS"/>
        </w:rPr>
        <w:t>online bioskop</w:t>
      </w:r>
      <w:r w:rsidRPr="545CB48D">
        <w:rPr>
          <w:lang w:val="sr-Latn-CS"/>
        </w:rPr>
        <w:t xml:space="preserve"> portal koji će biti razvijen od strane </w:t>
      </w:r>
      <w:r w:rsidR="00621890" w:rsidRPr="545CB48D">
        <w:rPr>
          <w:lang w:val="sr-Latn-CS"/>
        </w:rPr>
        <w:t>FilmFront</w:t>
      </w:r>
      <w:r w:rsidRPr="545CB48D">
        <w:rPr>
          <w:lang w:val="sr-Latn-CS"/>
        </w:rPr>
        <w:t>.</w:t>
      </w:r>
      <w:r w:rsidR="00DE518F" w:rsidRPr="545CB48D">
        <w:rPr>
          <w:lang w:val="sr-Latn-CS"/>
        </w:rPr>
        <w:t xml:space="preserve"> Namena sistema </w:t>
      </w:r>
      <w:r w:rsidRPr="545CB48D">
        <w:rPr>
          <w:lang w:val="sr-Latn-CS"/>
        </w:rPr>
        <w:t xml:space="preserve">je </w:t>
      </w:r>
      <w:r w:rsidR="00621890" w:rsidRPr="545CB48D">
        <w:rPr>
          <w:lang w:val="sr-Latn-CS"/>
        </w:rPr>
        <w:t>za kupovinu karata za odredjenje filmove</w:t>
      </w:r>
      <w:r w:rsidR="00DE518F" w:rsidRPr="545CB48D">
        <w:rPr>
          <w:lang w:val="sr-Latn-CS"/>
        </w:rPr>
        <w:t>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 w:rsidRPr="545CB48D"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 w:rsidRPr="545CB48D">
        <w:rPr>
          <w:lang w:val="sr-Latn-CS"/>
        </w:rPr>
        <w:t>Spisak korišćene literature</w:t>
      </w:r>
      <w:r w:rsidR="00206E1F" w:rsidRPr="545CB48D">
        <w:rPr>
          <w:lang w:val="sr-Latn-CS"/>
        </w:rPr>
        <w:t>:</w:t>
      </w:r>
    </w:p>
    <w:p w14:paraId="4F65FCF6" w14:textId="77777777" w:rsidR="00DE518F" w:rsidRDefault="00621890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545CB48D">
        <w:rPr>
          <w:lang w:val="sr-Latn-CS"/>
        </w:rPr>
        <w:t>Online bioskop</w:t>
      </w:r>
      <w:r w:rsidR="00DE518F" w:rsidRPr="545CB48D">
        <w:rPr>
          <w:lang w:val="sr-Latn-CS"/>
        </w:rPr>
        <w:t xml:space="preserve"> – Predlog projekta,</w:t>
      </w:r>
      <w:r w:rsidRPr="545CB48D">
        <w:rPr>
          <w:lang w:val="sr-Latn-CS"/>
        </w:rPr>
        <w:t xml:space="preserve"> FilmFront</w:t>
      </w:r>
      <w:r w:rsidR="00DE518F" w:rsidRPr="545CB48D">
        <w:rPr>
          <w:lang w:val="sr-Latn-CS"/>
        </w:rPr>
        <w:t>-01, V1.0, 20</w:t>
      </w:r>
      <w:r w:rsidRPr="545CB48D">
        <w:rPr>
          <w:lang w:val="sr-Latn-CS"/>
        </w:rPr>
        <w:t>24</w:t>
      </w:r>
      <w:r w:rsidR="00DE518F" w:rsidRPr="545CB48D">
        <w:rPr>
          <w:lang w:val="sr-Latn-CS"/>
        </w:rPr>
        <w:t xml:space="preserve">, </w:t>
      </w:r>
      <w:r w:rsidRPr="545CB48D">
        <w:rPr>
          <w:lang w:val="sr-Latn-CS"/>
        </w:rPr>
        <w:t>FilmFront</w:t>
      </w:r>
      <w:r w:rsidR="00DE518F" w:rsidRPr="545CB48D">
        <w:rPr>
          <w:lang w:val="sr-Latn-CS"/>
        </w:rPr>
        <w:t>.</w:t>
      </w:r>
    </w:p>
    <w:p w14:paraId="2B0778D9" w14:textId="77777777" w:rsidR="00DE518F" w:rsidRPr="006F61C6" w:rsidRDefault="00621890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545CB48D">
        <w:rPr>
          <w:lang w:val="sr-Latn-CS"/>
        </w:rPr>
        <w:t>Online bioskop</w:t>
      </w:r>
      <w:r w:rsidR="00DE518F" w:rsidRPr="545CB48D">
        <w:rPr>
          <w:lang w:val="sr-Latn-CS"/>
        </w:rPr>
        <w:t xml:space="preserve"> – Planirani raspored aktivnosti na projektu, V1.0, 20</w:t>
      </w:r>
      <w:r w:rsidRPr="545CB48D">
        <w:rPr>
          <w:lang w:val="sr-Latn-CS"/>
        </w:rPr>
        <w:t>24</w:t>
      </w:r>
      <w:r w:rsidR="00DE518F" w:rsidRPr="545CB48D">
        <w:rPr>
          <w:lang w:val="sr-Latn-CS"/>
        </w:rPr>
        <w:t xml:space="preserve">, </w:t>
      </w:r>
      <w:r w:rsidRPr="545CB48D">
        <w:rPr>
          <w:lang w:val="sr-Latn-CS"/>
        </w:rPr>
        <w:t>FilmFront</w:t>
      </w:r>
      <w:r w:rsidR="00DE518F" w:rsidRPr="545CB48D">
        <w:rPr>
          <w:lang w:val="sr-Latn-CS"/>
        </w:rPr>
        <w:t>.</w:t>
      </w:r>
    </w:p>
    <w:p w14:paraId="3F78E426" w14:textId="22F96DCA" w:rsidR="00DE518F" w:rsidRDefault="00621890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545CB48D">
        <w:rPr>
          <w:lang w:val="sr-Latn-CS"/>
        </w:rPr>
        <w:t>Online bioskop</w:t>
      </w:r>
      <w:r w:rsidR="00DE518F" w:rsidRPr="545CB48D">
        <w:rPr>
          <w:lang w:val="sr-Latn-CS"/>
        </w:rPr>
        <w:t xml:space="preserve"> – Plan realizacije projekta, V1.0, 20</w:t>
      </w:r>
      <w:r w:rsidR="00ED04D4">
        <w:rPr>
          <w:lang w:val="sr-Latn-CS"/>
        </w:rPr>
        <w:t>24</w:t>
      </w:r>
      <w:r w:rsidR="00DE518F" w:rsidRPr="545CB48D">
        <w:rPr>
          <w:lang w:val="sr-Latn-CS"/>
        </w:rPr>
        <w:t xml:space="preserve">, </w:t>
      </w:r>
      <w:r w:rsidRPr="545CB48D">
        <w:rPr>
          <w:lang w:val="sr-Latn-CS"/>
        </w:rPr>
        <w:t>FilmFront</w:t>
      </w:r>
      <w:r w:rsidR="00DE518F" w:rsidRPr="545CB48D">
        <w:rPr>
          <w:lang w:val="sr-Latn-CS"/>
        </w:rPr>
        <w:t>.</w:t>
      </w:r>
    </w:p>
    <w:p w14:paraId="36D7C513" w14:textId="1F5707D8" w:rsidR="00397DD2" w:rsidRDefault="00621890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545CB48D">
        <w:rPr>
          <w:lang w:val="sr-Latn-CS"/>
        </w:rPr>
        <w:t>Online bioskop</w:t>
      </w:r>
      <w:r w:rsidR="00397DD2" w:rsidRPr="545CB48D">
        <w:rPr>
          <w:lang w:val="sr-Latn-CS"/>
        </w:rPr>
        <w:t xml:space="preserve"> – Vizija sistema, V1.0, 2</w:t>
      </w:r>
      <w:r w:rsidR="00ED04D4">
        <w:rPr>
          <w:lang w:val="sr-Latn-CS"/>
        </w:rPr>
        <w:t>024</w:t>
      </w:r>
      <w:r w:rsidR="00397DD2" w:rsidRPr="545CB48D">
        <w:rPr>
          <w:lang w:val="sr-Latn-CS"/>
        </w:rPr>
        <w:t xml:space="preserve">, </w:t>
      </w:r>
      <w:r w:rsidRPr="545CB48D">
        <w:rPr>
          <w:lang w:val="sr-Latn-CS"/>
        </w:rPr>
        <w:t>FilmFront</w:t>
      </w:r>
      <w:r w:rsidR="00397DD2" w:rsidRPr="545CB48D">
        <w:rPr>
          <w:lang w:val="sr-Latn-CS"/>
        </w:rPr>
        <w:t>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 w:rsidRPr="545CB48D">
        <w:rPr>
          <w:lang w:val="sr-Latn-CS"/>
        </w:rPr>
        <w:t xml:space="preserve">Pregled slučajeva </w:t>
      </w:r>
      <w:r w:rsidR="00397DD2" w:rsidRPr="545CB48D">
        <w:rPr>
          <w:lang w:val="sr-Latn-CS"/>
        </w:rPr>
        <w:t>korišćenja</w:t>
      </w:r>
      <w:bookmarkEnd w:id="3"/>
    </w:p>
    <w:p w14:paraId="1AEA2A11" w14:textId="77777777" w:rsidR="00397DD2" w:rsidRDefault="0020422A" w:rsidP="0020422A">
      <w:pPr>
        <w:pStyle w:val="BodyText"/>
        <w:rPr>
          <w:lang w:val="sr-Latn-CS"/>
        </w:rPr>
      </w:pPr>
      <w:r w:rsidRPr="545CB48D">
        <w:rPr>
          <w:lang w:val="sr-Latn-CS"/>
        </w:rPr>
        <w:t>Osnovni UML dijagram koji prikazuje korisnike i s</w:t>
      </w:r>
      <w:r w:rsidR="00E177E4" w:rsidRPr="545CB48D">
        <w:rPr>
          <w:lang w:val="sr-Latn-CS"/>
        </w:rPr>
        <w:t>lučajev</w:t>
      </w:r>
      <w:r w:rsidRPr="545CB48D">
        <w:rPr>
          <w:lang w:val="sr-Latn-CS"/>
        </w:rPr>
        <w:t>e</w:t>
      </w:r>
      <w:r w:rsidR="00E177E4" w:rsidRPr="545CB48D">
        <w:rPr>
          <w:lang w:val="sr-Latn-CS"/>
        </w:rPr>
        <w:t xml:space="preserve"> korišćenja </w:t>
      </w:r>
      <w:r w:rsidR="00621890" w:rsidRPr="545CB48D">
        <w:rPr>
          <w:lang w:val="sr-Latn-CS"/>
        </w:rPr>
        <w:t>FilmFront</w:t>
      </w:r>
      <w:r w:rsidR="00E177E4" w:rsidRPr="545CB48D">
        <w:rPr>
          <w:lang w:val="sr-Latn-CS"/>
        </w:rPr>
        <w:t xml:space="preserve"> portala prikazan je na sledećoj slici:</w:t>
      </w:r>
    </w:p>
    <w:p w14:paraId="3DEEC669" w14:textId="77777777" w:rsidR="0020422A" w:rsidRDefault="00DA57AC" w:rsidP="0020422A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1852E9BE" wp14:editId="7CE7F1D1">
            <wp:extent cx="5781674" cy="3228975"/>
            <wp:effectExtent l="0" t="0" r="0" b="0"/>
            <wp:docPr id="1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10C6" w14:textId="77777777" w:rsidR="00962138" w:rsidRDefault="00962138" w:rsidP="006E5E1D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Slučajevi korišćenja </w:t>
      </w:r>
      <w:r w:rsidRPr="545CB48D">
        <w:rPr>
          <w:i/>
          <w:iCs/>
          <w:lang w:val="sr-Latn-CS"/>
        </w:rPr>
        <w:t>pr</w:t>
      </w:r>
      <w:r w:rsidR="00621890" w:rsidRPr="545CB48D">
        <w:rPr>
          <w:i/>
          <w:iCs/>
          <w:lang w:val="sr-Latn-CS"/>
        </w:rPr>
        <w:t>ikaz sadržaja, pretraga sadržaja, kupovina karata</w:t>
      </w:r>
      <w:r w:rsidRPr="545CB48D">
        <w:rPr>
          <w:lang w:val="sr-Latn-CS"/>
        </w:rPr>
        <w:t xml:space="preserve"> i </w:t>
      </w:r>
      <w:r w:rsidR="00621890" w:rsidRPr="545CB48D">
        <w:rPr>
          <w:i/>
          <w:iCs/>
          <w:lang w:val="sr-Latn-CS"/>
        </w:rPr>
        <w:t>uvid i pretraga korisnika</w:t>
      </w:r>
      <w:r w:rsidRPr="545CB48D">
        <w:rPr>
          <w:lang w:val="sr-Latn-CS"/>
        </w:rPr>
        <w:t xml:space="preserve"> obuhvataju složenije radnje koje se mogu razložiti </w:t>
      </w:r>
      <w:r w:rsidR="006E5E1D" w:rsidRPr="545CB48D">
        <w:rPr>
          <w:lang w:val="sr-Latn-CS"/>
        </w:rPr>
        <w:t>dalje razložiti na pojedinačne slučajeve korišćenja.</w:t>
      </w:r>
    </w:p>
    <w:p w14:paraId="6170795F" w14:textId="77777777" w:rsidR="006E5E1D" w:rsidRDefault="006E5E1D" w:rsidP="006E5E1D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Detaljni UML dijagram za slučaj korišćenja </w:t>
      </w:r>
      <w:r w:rsidRPr="545CB48D">
        <w:rPr>
          <w:i/>
          <w:iCs/>
          <w:lang w:val="sr-Latn-CS"/>
        </w:rPr>
        <w:t>pr</w:t>
      </w:r>
      <w:r w:rsidR="00621890" w:rsidRPr="545CB48D">
        <w:rPr>
          <w:i/>
          <w:iCs/>
          <w:lang w:val="sr-Latn-CS"/>
        </w:rPr>
        <w:t>ikaz sadržaja</w:t>
      </w:r>
      <w:r w:rsidRPr="545CB48D">
        <w:rPr>
          <w:lang w:val="sr-Latn-CS"/>
        </w:rPr>
        <w:t xml:space="preserve"> je prikazan na sledećoj slici:</w:t>
      </w:r>
    </w:p>
    <w:p w14:paraId="3656B9AB" w14:textId="77777777" w:rsidR="00962138" w:rsidRDefault="00DA57AC" w:rsidP="004E4574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18C19A58" wp14:editId="5DA6803E">
            <wp:extent cx="5019676" cy="2609850"/>
            <wp:effectExtent l="0" t="0" r="0" b="0"/>
            <wp:docPr id="2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CAF5" w14:textId="77777777" w:rsidR="006E5E1D" w:rsidRDefault="006E5E1D" w:rsidP="006E5E1D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Detaljni UML dijagram za slučaj korišćenja </w:t>
      </w:r>
      <w:r w:rsidR="00F12B16" w:rsidRPr="545CB48D">
        <w:rPr>
          <w:i/>
          <w:iCs/>
          <w:lang w:val="sr-Latn-CS"/>
        </w:rPr>
        <w:t>pretraga sadržaja</w:t>
      </w:r>
      <w:r w:rsidRPr="545CB48D">
        <w:rPr>
          <w:lang w:val="sr-Latn-CS"/>
        </w:rPr>
        <w:t xml:space="preserve"> je prikazan na sledećoj slici:</w:t>
      </w:r>
    </w:p>
    <w:p w14:paraId="45FB0818" w14:textId="77777777" w:rsidR="006E5E1D" w:rsidRDefault="00DA57AC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769D6011" wp14:editId="6796051D">
            <wp:extent cx="4381500" cy="1962150"/>
            <wp:effectExtent l="0" t="0" r="0" b="0"/>
            <wp:docPr id="3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DFD8" w14:textId="77777777" w:rsidR="009458D3" w:rsidRDefault="009458D3" w:rsidP="009458D3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Detaljni UML dijagram za slučaj korišćenja </w:t>
      </w:r>
      <w:r w:rsidR="00F12B16" w:rsidRPr="545CB48D">
        <w:rPr>
          <w:i/>
          <w:iCs/>
          <w:lang w:val="sr-Latn-CS"/>
        </w:rPr>
        <w:t>kupovina karata</w:t>
      </w:r>
      <w:r w:rsidRPr="545CB48D">
        <w:rPr>
          <w:lang w:val="sr-Latn-CS"/>
        </w:rPr>
        <w:t xml:space="preserve"> je prikazan na sledećoj slici:</w:t>
      </w:r>
    </w:p>
    <w:p w14:paraId="049F31CB" w14:textId="77777777" w:rsidR="009458D3" w:rsidRDefault="00DA57AC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553CB639" wp14:editId="71CBA658">
            <wp:extent cx="4924424" cy="2533650"/>
            <wp:effectExtent l="0" t="0" r="0" b="0"/>
            <wp:docPr id="4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F12B16" w:rsidRDefault="00F12B16" w:rsidP="004E4574">
      <w:pPr>
        <w:pStyle w:val="BodyText"/>
        <w:rPr>
          <w:lang w:val="sr-Latn-CS"/>
        </w:rPr>
      </w:pPr>
    </w:p>
    <w:p w14:paraId="3E154FAA" w14:textId="77777777" w:rsidR="00F12B16" w:rsidRDefault="00F12B16" w:rsidP="545CB48D">
      <w:pPr>
        <w:pStyle w:val="BodyText"/>
        <w:rPr>
          <w:lang w:val="sr-Latn-CS"/>
        </w:rPr>
      </w:pPr>
      <w:r w:rsidRPr="545CB48D">
        <w:rPr>
          <w:lang w:val="sr-Latn-CS"/>
        </w:rPr>
        <w:lastRenderedPageBreak/>
        <w:t xml:space="preserve">Detaljni UML dijagram za slučaj korišćenja </w:t>
      </w:r>
      <w:r w:rsidRPr="545CB48D">
        <w:rPr>
          <w:i/>
          <w:iCs/>
          <w:lang w:val="sr-Latn-CS"/>
        </w:rPr>
        <w:t>uvid i pretraga korisnika</w:t>
      </w:r>
      <w:r w:rsidRPr="545CB48D">
        <w:rPr>
          <w:lang w:val="sr-Latn-CS"/>
        </w:rPr>
        <w:t xml:space="preserve"> je prikazan na sledećoj slici:</w:t>
      </w:r>
    </w:p>
    <w:p w14:paraId="62486C05" w14:textId="77777777" w:rsidR="00F12B16" w:rsidRPr="00F12B16" w:rsidRDefault="00DA57AC" w:rsidP="545CB48D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52220FA1" wp14:editId="4141287B">
            <wp:extent cx="4981574" cy="2562225"/>
            <wp:effectExtent l="0" t="0" r="0" b="0"/>
            <wp:docPr id="5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F12B16" w:rsidRDefault="00F12B16" w:rsidP="004E4574">
      <w:pPr>
        <w:pStyle w:val="BodyText"/>
        <w:rPr>
          <w:lang w:val="sr-Latn-CS"/>
        </w:rPr>
      </w:pPr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 w:rsidRPr="545CB48D">
        <w:rPr>
          <w:lang w:val="sr-Latn-CS"/>
        </w:rPr>
        <w:t>Profili korisnika</w:t>
      </w:r>
      <w:bookmarkEnd w:id="4"/>
    </w:p>
    <w:p w14:paraId="5B496CCE" w14:textId="77777777" w:rsidR="0020422A" w:rsidRDefault="0020422A" w:rsidP="004E4574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Identifikovani su sledeći </w:t>
      </w:r>
      <w:r w:rsidR="004E4574" w:rsidRPr="545CB48D">
        <w:rPr>
          <w:lang w:val="sr-Latn-CS"/>
        </w:rPr>
        <w:t>profili</w:t>
      </w:r>
      <w:r w:rsidRPr="545CB48D">
        <w:rPr>
          <w:lang w:val="sr-Latn-CS"/>
        </w:rPr>
        <w:t xml:space="preserve"> korisnika portala </w:t>
      </w:r>
      <w:r w:rsidR="002050A2" w:rsidRPr="545CB48D">
        <w:rPr>
          <w:lang w:val="sr-Latn-CS"/>
        </w:rPr>
        <w:t>FilmFront</w:t>
      </w:r>
      <w:r w:rsidRPr="545CB48D">
        <w:rPr>
          <w:lang w:val="sr-Latn-CS"/>
        </w:rPr>
        <w:t>:</w:t>
      </w:r>
    </w:p>
    <w:p w14:paraId="5573A646" w14:textId="77777777" w:rsidR="006E5E1D" w:rsidRDefault="000C5245" w:rsidP="006E5E1D">
      <w:pPr>
        <w:pStyle w:val="Heading2"/>
        <w:rPr>
          <w:lang w:val="sr-Latn-CS"/>
        </w:rPr>
      </w:pPr>
      <w:r w:rsidRPr="545CB48D">
        <w:rPr>
          <w:lang w:val="sr-Latn-CS"/>
        </w:rPr>
        <w:t>Neregistrovani korisni</w:t>
      </w:r>
      <w:r w:rsidR="002050A2" w:rsidRPr="545CB48D">
        <w:rPr>
          <w:lang w:val="sr-Latn-CS"/>
        </w:rPr>
        <w:t>k</w:t>
      </w:r>
    </w:p>
    <w:p w14:paraId="50584978" w14:textId="77777777" w:rsidR="002050A2" w:rsidRDefault="000C5245" w:rsidP="545CB48D">
      <w:pPr>
        <w:rPr>
          <w:lang w:val="sr-Latn-CS"/>
        </w:rPr>
      </w:pPr>
      <w:r w:rsidRPr="545CB48D">
        <w:rPr>
          <w:lang w:val="sr-Latn-CS"/>
        </w:rPr>
        <w:t xml:space="preserve">               Neregistrovani korisnik je osnovni profil korisnika portala sa ograničenim skupom funkcionalnosti.</w:t>
      </w:r>
      <w:r>
        <w:br/>
      </w:r>
      <w:r w:rsidRPr="545CB48D">
        <w:rPr>
          <w:lang w:val="sr-Latn-CS"/>
        </w:rPr>
        <w:t xml:space="preserve">               Karakteristike i mogućnosti: pregled informacija, pretraga filmova, </w:t>
      </w:r>
      <w:r w:rsidR="002050A2" w:rsidRPr="545CB48D">
        <w:rPr>
          <w:lang w:val="sr-Latn-CS"/>
        </w:rPr>
        <w:t xml:space="preserve">može da pregleda galeriju budućih       </w:t>
      </w:r>
    </w:p>
    <w:p w14:paraId="2F53F6D7" w14:textId="77777777" w:rsidR="000C5245" w:rsidRPr="002050A2" w:rsidRDefault="002050A2" w:rsidP="545CB48D">
      <w:pPr>
        <w:rPr>
          <w:lang w:val="sr-Latn-CS"/>
        </w:rPr>
      </w:pPr>
      <w:r w:rsidRPr="545CB48D">
        <w:rPr>
          <w:lang w:val="sr-Latn-CS"/>
        </w:rPr>
        <w:t xml:space="preserve">               filmova, pristup lokacijama i rasporedima bioskopa i ima mogućnost registracije i prijave.</w:t>
      </w:r>
    </w:p>
    <w:p w14:paraId="4B99056E" w14:textId="77777777" w:rsidR="0020422A" w:rsidRDefault="0020422A" w:rsidP="006E5E1D">
      <w:pPr>
        <w:pStyle w:val="BodyText"/>
        <w:rPr>
          <w:lang w:val="sr-Latn-CS"/>
        </w:rPr>
      </w:pPr>
    </w:p>
    <w:p w14:paraId="769193B2" w14:textId="77777777" w:rsidR="006E5E1D" w:rsidRPr="003372D3" w:rsidRDefault="002050A2" w:rsidP="006E5E1D">
      <w:pPr>
        <w:pStyle w:val="Heading2"/>
        <w:rPr>
          <w:lang w:val="sr-Latn-CS"/>
        </w:rPr>
      </w:pPr>
      <w:r w:rsidRPr="545CB48D">
        <w:rPr>
          <w:lang w:val="sr-Latn-CS"/>
        </w:rPr>
        <w:t>Registrovani korisnik</w:t>
      </w:r>
    </w:p>
    <w:p w14:paraId="26BD87F2" w14:textId="77777777" w:rsidR="00ED78A2" w:rsidRPr="00ED78A2" w:rsidRDefault="00ED78A2" w:rsidP="00ED78A2">
      <w:pPr>
        <w:pStyle w:val="BodyText"/>
        <w:rPr>
          <w:lang w:val="sr-Latn-CS"/>
        </w:rPr>
      </w:pPr>
      <w:r w:rsidRPr="545CB48D">
        <w:rPr>
          <w:lang w:val="sr-Latn-CS"/>
        </w:rPr>
        <w:t>Registrovani korisnik ima pristup personalizovanim funkcijama portala zahvaljujući čuvanju osnovnih ličnih podataka, kao što su korisničko ime, lozinka i email adresa.</w:t>
      </w:r>
    </w:p>
    <w:p w14:paraId="6D18E370" w14:textId="77777777" w:rsidR="00ED78A2" w:rsidRDefault="00ED78A2" w:rsidP="00ED78A2">
      <w:pPr>
        <w:pStyle w:val="BodyText"/>
        <w:rPr>
          <w:lang w:val="sr-Latn-CS"/>
        </w:rPr>
      </w:pPr>
      <w:r w:rsidRPr="545CB48D">
        <w:rPr>
          <w:lang w:val="sr-Latn-CS"/>
        </w:rPr>
        <w:t>Karakteristike i mogućnosti: pregled i pretraga sadržaja, kupovina karata, otkazivanje karata, ocena filmova, favorites lista i uređivanje profila.</w:t>
      </w:r>
    </w:p>
    <w:p w14:paraId="0A6959E7" w14:textId="77777777" w:rsidR="0020422A" w:rsidRDefault="00D27246" w:rsidP="00ED78A2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 </w:t>
      </w:r>
    </w:p>
    <w:p w14:paraId="040611BF" w14:textId="77777777" w:rsidR="006E5E1D" w:rsidRPr="003372D3" w:rsidRDefault="006E5E1D" w:rsidP="006E5E1D">
      <w:pPr>
        <w:pStyle w:val="Heading2"/>
        <w:rPr>
          <w:lang w:val="sr-Latn-CS"/>
        </w:rPr>
      </w:pPr>
      <w:bookmarkStart w:id="5" w:name="_Toc163018895"/>
      <w:r w:rsidRPr="545CB48D">
        <w:rPr>
          <w:lang w:val="sr-Latn-CS"/>
        </w:rPr>
        <w:t>Administrator</w:t>
      </w:r>
      <w:bookmarkEnd w:id="5"/>
    </w:p>
    <w:p w14:paraId="3E6E7A4E" w14:textId="77777777" w:rsidR="00C175A9" w:rsidRPr="00C175A9" w:rsidRDefault="009B7BDC" w:rsidP="545CB48D">
      <w:pPr>
        <w:pStyle w:val="BodyText"/>
        <w:rPr>
          <w:lang w:val="sr-Latn-CS"/>
        </w:rPr>
      </w:pPr>
      <w:r w:rsidRPr="545CB48D">
        <w:rPr>
          <w:lang w:val="sr-Latn-CS"/>
        </w:rPr>
        <w:t>Administrator je korisnik sa najvišim nivoom ovlašćenja i odgovoran je za tehničko upravljanje portalom. Njegove glavne uloge uključuju:</w:t>
      </w:r>
      <w:r w:rsidR="00C175A9" w:rsidRPr="545CB48D">
        <w:rPr>
          <w:lang w:val="sr-Latn-CS"/>
        </w:rPr>
        <w:t xml:space="preserve"> instalaciju, konfiguraciju i održavanje portala, upravljanje sistemskim funkcionalnostima i rešavanje eventualnih problema u radu portala i omogućavanje i onemogućavanje pristupa različitim funkcijama korisnicima. Administrator ima pristup svim funkcionalnostima sistema, čime se obezbeđuje fleksibilnost u održavanju i unapređenju portala.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6" w:name="_Toc163018896"/>
      <w:r w:rsidRPr="545CB48D">
        <w:rPr>
          <w:lang w:val="sr-Latn-CS"/>
        </w:rPr>
        <w:t>Opis slučajeva korišćenja</w:t>
      </w:r>
      <w:bookmarkEnd w:id="6"/>
    </w:p>
    <w:p w14:paraId="55C85739" w14:textId="3F52A26B" w:rsidR="00786068" w:rsidRPr="003372D3" w:rsidRDefault="7BBF0006" w:rsidP="00786068">
      <w:pPr>
        <w:pStyle w:val="Heading2"/>
        <w:rPr>
          <w:lang w:val="sr-Latn-CS"/>
        </w:rPr>
      </w:pPr>
      <w:r w:rsidRPr="545CB48D">
        <w:rPr>
          <w:lang w:val="sr-Latn-CS"/>
        </w:rPr>
        <w:t>Registracija na sistem</w:t>
      </w:r>
    </w:p>
    <w:p w14:paraId="2AE8D395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</w:t>
      </w:r>
      <w:r w:rsidR="000366F2" w:rsidRPr="545CB48D">
        <w:rPr>
          <w:b/>
          <w:bCs/>
          <w:lang w:val="sr-Latn-CS"/>
        </w:rPr>
        <w:t>:</w:t>
      </w:r>
    </w:p>
    <w:p w14:paraId="224A3102" w14:textId="77777777" w:rsidR="000366F2" w:rsidRDefault="00275065" w:rsidP="00EB10DF">
      <w:pPr>
        <w:pStyle w:val="BodyText"/>
        <w:rPr>
          <w:lang w:val="sr-Latn-CS"/>
        </w:rPr>
      </w:pPr>
      <w:r w:rsidRPr="545CB48D">
        <w:rPr>
          <w:lang w:val="sr-Latn-CS"/>
        </w:rPr>
        <w:t>Mogućnost registrovanja na sistem</w:t>
      </w:r>
      <w:r w:rsidR="00946092" w:rsidRPr="545CB48D">
        <w:rPr>
          <w:lang w:val="sr-Latn-CS"/>
        </w:rPr>
        <w:t>.</w:t>
      </w:r>
    </w:p>
    <w:p w14:paraId="406FE46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lastRenderedPageBreak/>
        <w:t>Akteri</w:t>
      </w:r>
      <w:r w:rsidR="000366F2" w:rsidRPr="545CB48D">
        <w:rPr>
          <w:b/>
          <w:bCs/>
          <w:lang w:val="sr-Latn-CS"/>
        </w:rPr>
        <w:t>:</w:t>
      </w:r>
    </w:p>
    <w:p w14:paraId="70951746" w14:textId="63293D36" w:rsidR="000366F2" w:rsidRDefault="00275065" w:rsidP="00EB10DF">
      <w:pPr>
        <w:pStyle w:val="BodyText"/>
        <w:rPr>
          <w:lang w:val="sr-Latn-CS"/>
        </w:rPr>
      </w:pPr>
      <w:r w:rsidRPr="545CB48D">
        <w:rPr>
          <w:lang w:val="sr-Latn-CS"/>
        </w:rPr>
        <w:t>Neregistrovani korisnici,</w:t>
      </w:r>
      <w:r w:rsidR="79699FD0" w:rsidRPr="545CB48D">
        <w:rPr>
          <w:lang w:val="sr-Latn-CS"/>
        </w:rPr>
        <w:t xml:space="preserve"> </w:t>
      </w:r>
      <w:r w:rsidRPr="545CB48D">
        <w:rPr>
          <w:lang w:val="sr-Latn-CS"/>
        </w:rPr>
        <w:t>Administrator</w:t>
      </w:r>
      <w:r w:rsidR="007E0B43" w:rsidRPr="545CB48D">
        <w:rPr>
          <w:lang w:val="sr-Latn-CS"/>
        </w:rPr>
        <w:t>.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</w:t>
      </w:r>
      <w:r w:rsidR="000366F2" w:rsidRPr="545CB48D">
        <w:rPr>
          <w:b/>
          <w:bCs/>
          <w:lang w:val="sr-Latn-CS"/>
        </w:rPr>
        <w:t>:</w:t>
      </w:r>
    </w:p>
    <w:p w14:paraId="75DF0016" w14:textId="77777777" w:rsidR="000366F2" w:rsidRDefault="00946092" w:rsidP="00EB10DF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</w:t>
      </w:r>
      <w:r w:rsidR="000366F2" w:rsidRPr="545CB48D">
        <w:rPr>
          <w:b/>
          <w:bCs/>
          <w:lang w:val="sr-Latn-CS"/>
        </w:rPr>
        <w:t>:</w:t>
      </w:r>
    </w:p>
    <w:p w14:paraId="694F5F1D" w14:textId="4689F909" w:rsidR="000366F2" w:rsidRPr="00275065" w:rsidRDefault="39882529" w:rsidP="00275065">
      <w:pPr>
        <w:pStyle w:val="BodyText"/>
        <w:numPr>
          <w:ilvl w:val="0"/>
          <w:numId w:val="4"/>
        </w:numPr>
        <w:rPr>
          <w:lang w:val="sr-Latn-CS"/>
        </w:rPr>
      </w:pPr>
      <w:r w:rsidRPr="545CB48D">
        <w:rPr>
          <w:lang w:val="sr-Latn-CS"/>
        </w:rPr>
        <w:t>Korisnik popunjava formu sa obaveznim podacima.</w:t>
      </w:r>
    </w:p>
    <w:p w14:paraId="7C29193A" w14:textId="344D0E7F" w:rsidR="000366F2" w:rsidRPr="00275065" w:rsidRDefault="39882529" w:rsidP="00275065">
      <w:pPr>
        <w:pStyle w:val="BodyText"/>
        <w:numPr>
          <w:ilvl w:val="0"/>
          <w:numId w:val="4"/>
        </w:numPr>
        <w:rPr>
          <w:lang w:val="sr-Latn-CS"/>
        </w:rPr>
      </w:pPr>
      <w:r w:rsidRPr="545CB48D">
        <w:rPr>
          <w:lang w:val="sr-Latn-CS"/>
        </w:rPr>
        <w:t>Sistem šalje verifikacioni email.</w:t>
      </w:r>
    </w:p>
    <w:p w14:paraId="6CC8FADD" w14:textId="6B2872E8" w:rsidR="000366F2" w:rsidRPr="00275065" w:rsidRDefault="39882529" w:rsidP="00275065">
      <w:pPr>
        <w:pStyle w:val="BodyText"/>
        <w:numPr>
          <w:ilvl w:val="0"/>
          <w:numId w:val="4"/>
        </w:numPr>
        <w:rPr>
          <w:lang w:val="sr-Latn-CS"/>
        </w:rPr>
      </w:pPr>
      <w:r w:rsidRPr="545CB48D">
        <w:rPr>
          <w:lang w:val="sr-Latn-CS"/>
        </w:rPr>
        <w:t>Korisnik potvrđuje svoj nalog putem email-a.</w:t>
      </w:r>
    </w:p>
    <w:p w14:paraId="1FFCDA01" w14:textId="2A7C24E4" w:rsidR="000366F2" w:rsidRPr="00275065" w:rsidRDefault="39882529" w:rsidP="00275065">
      <w:pPr>
        <w:pStyle w:val="BodyText"/>
        <w:numPr>
          <w:ilvl w:val="0"/>
          <w:numId w:val="4"/>
        </w:numPr>
        <w:rPr>
          <w:lang w:val="sr-Latn-CS"/>
        </w:rPr>
      </w:pPr>
      <w:r w:rsidRPr="545CB48D">
        <w:rPr>
          <w:lang w:val="sr-Latn-CS"/>
        </w:rPr>
        <w:t>Sistem omogućava korisniku prijavljivanje na sistem.</w:t>
      </w:r>
    </w:p>
    <w:p w14:paraId="09E3B21C" w14:textId="2045BF59" w:rsidR="000366F2" w:rsidRPr="00275065" w:rsidRDefault="000366F2" w:rsidP="545CB48D">
      <w:pPr>
        <w:pStyle w:val="BodyText"/>
        <w:ind w:left="1440"/>
        <w:rPr>
          <w:lang w:val="sr-Latn-CS"/>
        </w:rPr>
      </w:pPr>
    </w:p>
    <w:p w14:paraId="69C223F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</w:t>
      </w:r>
      <w:r w:rsidR="000366F2" w:rsidRPr="545CB48D">
        <w:rPr>
          <w:b/>
          <w:bCs/>
          <w:lang w:val="sr-Latn-CS"/>
        </w:rPr>
        <w:t>:</w:t>
      </w:r>
    </w:p>
    <w:p w14:paraId="09F9677B" w14:textId="77777777" w:rsidR="000366F2" w:rsidRDefault="00946092" w:rsidP="00EB10DF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2C092B87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</w:t>
      </w:r>
      <w:r w:rsidR="000366F2" w:rsidRPr="545CB48D">
        <w:rPr>
          <w:b/>
          <w:bCs/>
          <w:lang w:val="sr-Latn-CS"/>
        </w:rPr>
        <w:t>:</w:t>
      </w:r>
    </w:p>
    <w:p w14:paraId="1E10F51B" w14:textId="77777777" w:rsidR="000366F2" w:rsidRDefault="00275065" w:rsidP="00EB10DF">
      <w:pPr>
        <w:pStyle w:val="BodyText"/>
        <w:rPr>
          <w:lang w:val="sr-Latn-CS"/>
        </w:rPr>
      </w:pPr>
      <w:r w:rsidRPr="545CB48D">
        <w:rPr>
          <w:lang w:val="sr-Latn-CS"/>
        </w:rPr>
        <w:t>Korisnik je registrovan</w:t>
      </w:r>
      <w:r w:rsidR="00946092" w:rsidRPr="545CB48D">
        <w:rPr>
          <w:lang w:val="sr-Latn-CS"/>
        </w:rPr>
        <w:t>.</w:t>
      </w:r>
    </w:p>
    <w:p w14:paraId="76453CEB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2B3D4F80" w14:textId="77777777" w:rsidR="007E0B43" w:rsidRDefault="007E0B43" w:rsidP="00EB10DF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25EF3BC4" w14:textId="77777777" w:rsidR="00786068" w:rsidRPr="003372D3" w:rsidRDefault="00786068" w:rsidP="00786068">
      <w:pPr>
        <w:pStyle w:val="Heading2"/>
        <w:rPr>
          <w:lang w:val="sr-Latn-CS"/>
        </w:rPr>
      </w:pPr>
      <w:bookmarkStart w:id="7" w:name="_Toc163018898"/>
      <w:r w:rsidRPr="545CB48D">
        <w:rPr>
          <w:lang w:val="sr-Latn-CS"/>
        </w:rPr>
        <w:t>P</w:t>
      </w:r>
      <w:bookmarkEnd w:id="7"/>
      <w:r w:rsidR="00275065" w:rsidRPr="545CB48D">
        <w:rPr>
          <w:lang w:val="sr-Latn-CS"/>
        </w:rPr>
        <w:t>rijavljivanje na sistem</w:t>
      </w:r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5BFA1513" w14:textId="77777777" w:rsidR="007E0B43" w:rsidRDefault="00275065" w:rsidP="007E0B43">
      <w:pPr>
        <w:pStyle w:val="BodyText"/>
        <w:rPr>
          <w:lang w:val="sr-Latn-CS"/>
        </w:rPr>
      </w:pPr>
      <w:r w:rsidRPr="545CB48D">
        <w:rPr>
          <w:lang w:val="sr-Latn-CS"/>
        </w:rPr>
        <w:t>Prijava na sistem</w:t>
      </w:r>
      <w:r w:rsidR="00932297" w:rsidRPr="545CB48D">
        <w:rPr>
          <w:lang w:val="sr-Latn-CS"/>
        </w:rPr>
        <w:t>.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27484742" w14:textId="77777777" w:rsidR="007E0B43" w:rsidRDefault="00275065" w:rsidP="007E0B43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 i Administrator</w:t>
      </w:r>
      <w:r w:rsidR="007E0B43" w:rsidRPr="545CB48D">
        <w:rPr>
          <w:lang w:val="sr-Latn-CS"/>
        </w:rPr>
        <w:t>.</w:t>
      </w:r>
    </w:p>
    <w:p w14:paraId="48B5C734" w14:textId="37886E4B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4D1FD335" w14:textId="5A161572" w:rsidR="007E0B43" w:rsidRDefault="0B860421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mora da ima registrovan i verifikovan nalog.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42240E7D" w14:textId="31B440A5" w:rsidR="56FD1153" w:rsidRDefault="56FD1153" w:rsidP="545CB48D">
      <w:pPr>
        <w:pStyle w:val="BodyText"/>
        <w:numPr>
          <w:ilvl w:val="0"/>
          <w:numId w:val="5"/>
        </w:numPr>
        <w:rPr>
          <w:lang w:val="sr-Latn-CS"/>
        </w:rPr>
      </w:pPr>
      <w:r w:rsidRPr="545CB48D">
        <w:rPr>
          <w:lang w:val="sr-Latn-CS"/>
        </w:rPr>
        <w:t>Korisnik unosi email i lozinku.</w:t>
      </w:r>
    </w:p>
    <w:p w14:paraId="6ECA2A52" w14:textId="4C1AA564" w:rsidR="56FD1153" w:rsidRDefault="56FD1153" w:rsidP="545CB48D">
      <w:pPr>
        <w:pStyle w:val="BodyText"/>
        <w:numPr>
          <w:ilvl w:val="0"/>
          <w:numId w:val="5"/>
        </w:numPr>
        <w:rPr>
          <w:lang w:val="sr-Latn-CS"/>
        </w:rPr>
      </w:pPr>
      <w:r w:rsidRPr="545CB48D">
        <w:rPr>
          <w:lang w:val="sr-Latn-CS"/>
        </w:rPr>
        <w:t>Sistem proverava podatke i prijavljuje korisnika.</w:t>
      </w:r>
    </w:p>
    <w:p w14:paraId="149C6029" w14:textId="5FF4A9F0" w:rsidR="56FD1153" w:rsidRDefault="56FD1153" w:rsidP="545CB48D">
      <w:pPr>
        <w:pStyle w:val="BodyText"/>
        <w:numPr>
          <w:ilvl w:val="0"/>
          <w:numId w:val="5"/>
        </w:numPr>
        <w:rPr>
          <w:lang w:val="sr-Latn-CS"/>
        </w:rPr>
      </w:pPr>
      <w:r w:rsidRPr="545CB48D">
        <w:rPr>
          <w:lang w:val="sr-Latn-CS"/>
        </w:rPr>
        <w:t>Korisniku se prikazuje osnovna stranica sistema.</w:t>
      </w:r>
    </w:p>
    <w:p w14:paraId="0693E07C" w14:textId="1086E4DB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1928AD52" w14:textId="7B92E06F" w:rsidR="3B5EB616" w:rsidRDefault="3B5EB616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Uneta pogrešna lozinka ili email.</w:t>
      </w:r>
    </w:p>
    <w:p w14:paraId="5C06C966" w14:textId="3A7B3BEB" w:rsidR="545CB48D" w:rsidRDefault="545CB48D" w:rsidP="545CB48D">
      <w:pPr>
        <w:pStyle w:val="BodyText"/>
        <w:rPr>
          <w:lang w:val="sr-Latn-CS"/>
        </w:rPr>
      </w:pPr>
    </w:p>
    <w:p w14:paraId="22CCDA77" w14:textId="60D574DE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2BAE0F2E" w14:textId="60D9B4BF" w:rsidR="0C223C8C" w:rsidRDefault="0C223C8C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je prijavljen na sistem.</w:t>
      </w:r>
    </w:p>
    <w:p w14:paraId="6F3CBC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6AF8F60D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4002F56F" w14:textId="77777777" w:rsidR="00786068" w:rsidRPr="003372D3" w:rsidRDefault="00786068" w:rsidP="00786068">
      <w:pPr>
        <w:pStyle w:val="Heading2"/>
        <w:rPr>
          <w:lang w:val="sr-Latn-CS"/>
        </w:rPr>
      </w:pPr>
      <w:bookmarkStart w:id="8" w:name="_Toc163018899"/>
      <w:r w:rsidRPr="545CB48D">
        <w:rPr>
          <w:lang w:val="sr-Latn-CS"/>
        </w:rPr>
        <w:lastRenderedPageBreak/>
        <w:t>Pr</w:t>
      </w:r>
      <w:bookmarkEnd w:id="8"/>
      <w:r w:rsidR="00B83445" w:rsidRPr="545CB48D">
        <w:rPr>
          <w:lang w:val="sr-Latn-CS"/>
        </w:rPr>
        <w:t>omena lozinke</w:t>
      </w:r>
    </w:p>
    <w:p w14:paraId="5945958F" w14:textId="558A79E2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7B869387" w14:textId="522262C1" w:rsidR="3E16584B" w:rsidRDefault="3E16584B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Korisnici mogu da izmene svoju lozinku.</w:t>
      </w:r>
    </w:p>
    <w:p w14:paraId="34EB80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44E27D7C" w14:textId="77777777" w:rsidR="007E0B43" w:rsidRDefault="00B83445" w:rsidP="007E0B43">
      <w:pPr>
        <w:pStyle w:val="BodyText"/>
        <w:rPr>
          <w:lang w:val="sr-Latn-CS"/>
        </w:rPr>
      </w:pPr>
      <w:r w:rsidRPr="545CB48D">
        <w:rPr>
          <w:lang w:val="sr-Latn-CS"/>
        </w:rPr>
        <w:t>Registrovani korisnik, Administrator</w:t>
      </w:r>
      <w:r w:rsidR="007E0B43" w:rsidRPr="545CB48D">
        <w:rPr>
          <w:lang w:val="sr-Latn-CS"/>
        </w:rPr>
        <w:t>.</w:t>
      </w:r>
    </w:p>
    <w:p w14:paraId="74B1D400" w14:textId="3E69F11D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2003D31D" w14:textId="708FDF25" w:rsidR="4100F23A" w:rsidRDefault="4100F23A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mora biti prijavljen.</w:t>
      </w:r>
    </w:p>
    <w:p w14:paraId="000771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7CDEEC05" w14:textId="566D504C" w:rsidR="00A5276A" w:rsidRDefault="2C505429" w:rsidP="003A60C6">
      <w:pPr>
        <w:pStyle w:val="BodyText"/>
        <w:numPr>
          <w:ilvl w:val="0"/>
          <w:numId w:val="6"/>
        </w:numPr>
        <w:rPr>
          <w:lang w:val="sr-Latn-CS"/>
        </w:rPr>
      </w:pPr>
      <w:r w:rsidRPr="545CB48D">
        <w:rPr>
          <w:lang w:val="sr-Latn-CS"/>
        </w:rPr>
        <w:t>Korisnik bira opciju za izmenu lozinke.</w:t>
      </w:r>
    </w:p>
    <w:p w14:paraId="7619DD95" w14:textId="77D545F3" w:rsidR="00A5276A" w:rsidRDefault="2C505429" w:rsidP="003A60C6">
      <w:pPr>
        <w:pStyle w:val="BodyText"/>
        <w:numPr>
          <w:ilvl w:val="0"/>
          <w:numId w:val="6"/>
        </w:numPr>
        <w:rPr>
          <w:lang w:val="sr-Latn-CS"/>
        </w:rPr>
      </w:pPr>
      <w:r w:rsidRPr="545CB48D">
        <w:rPr>
          <w:lang w:val="sr-Latn-CS"/>
        </w:rPr>
        <w:t>Korisnik unosi staru i novu lozinku.</w:t>
      </w:r>
    </w:p>
    <w:p w14:paraId="6595F39F" w14:textId="3043C657" w:rsidR="00A5276A" w:rsidRDefault="2C505429" w:rsidP="003A60C6">
      <w:pPr>
        <w:pStyle w:val="BodyText"/>
        <w:numPr>
          <w:ilvl w:val="0"/>
          <w:numId w:val="6"/>
        </w:numPr>
        <w:rPr>
          <w:lang w:val="sr-Latn-CS"/>
        </w:rPr>
      </w:pPr>
      <w:r w:rsidRPr="545CB48D">
        <w:rPr>
          <w:lang w:val="sr-Latn-CS"/>
        </w:rPr>
        <w:t>Sistem potvrđuje izmenu lozinke.</w:t>
      </w:r>
    </w:p>
    <w:p w14:paraId="6850C234" w14:textId="1D62D7A7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39211BBB" w14:textId="264F19C6" w:rsidR="5DB97550" w:rsidRDefault="5DB97550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Pogrešno uneta stara lozinka.</w:t>
      </w:r>
    </w:p>
    <w:p w14:paraId="040F9E72" w14:textId="7288C34A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63370072" w14:textId="538CA4C2" w:rsidR="48BF1E03" w:rsidRDefault="48BF1E0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Lozinka je uspešno izmenjena.</w:t>
      </w:r>
    </w:p>
    <w:p w14:paraId="27DAAA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1299C43A" w14:textId="77777777" w:rsidR="007E0B43" w:rsidRDefault="00DA57AC" w:rsidP="007E0B43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2335A59D" wp14:editId="034E82C5">
            <wp:extent cx="4457700" cy="2838450"/>
            <wp:effectExtent l="0" t="0" r="0" b="0"/>
            <wp:docPr id="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1B88" w14:textId="363AD961" w:rsidR="00786068" w:rsidRPr="003372D3" w:rsidRDefault="7855A46E" w:rsidP="00786068">
      <w:pPr>
        <w:pStyle w:val="Heading2"/>
        <w:rPr>
          <w:lang w:val="sr-Latn-CS"/>
        </w:rPr>
      </w:pPr>
      <w:r w:rsidRPr="545CB48D">
        <w:rPr>
          <w:lang w:val="sr-Latn-CS"/>
        </w:rPr>
        <w:t>Kupovina karata</w:t>
      </w:r>
    </w:p>
    <w:p w14:paraId="127830AD" w14:textId="083CA8B9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14CB10D6" w14:textId="461B431D" w:rsidR="1E7EE789" w:rsidRDefault="1E7EE789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Registrovani korisnici mogu da kupe karte za odabrane filmove.</w:t>
      </w:r>
    </w:p>
    <w:p w14:paraId="0CD542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245465B4" w14:textId="6C63FB28" w:rsidR="007E0B43" w:rsidRDefault="00494BF3" w:rsidP="007E0B43">
      <w:pPr>
        <w:pStyle w:val="BodyText"/>
        <w:rPr>
          <w:lang w:val="sr-Latn-CS"/>
        </w:rPr>
      </w:pPr>
      <w:r w:rsidRPr="545CB48D">
        <w:rPr>
          <w:lang w:val="sr-Latn-CS"/>
        </w:rPr>
        <w:t>Registrovani korisnik</w:t>
      </w:r>
    </w:p>
    <w:p w14:paraId="6EA32BDB" w14:textId="4F097206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lastRenderedPageBreak/>
        <w:t>Preduslovi:</w:t>
      </w:r>
    </w:p>
    <w:p w14:paraId="7A09F05D" w14:textId="22B46A1D" w:rsidR="6C45B5C4" w:rsidRDefault="6C45B5C4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mora biti registrovan i prijavljen na sistem.</w:t>
      </w:r>
    </w:p>
    <w:p w14:paraId="3F80E9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46589099" w14:textId="1179F801" w:rsidR="4DD1B7B6" w:rsidRDefault="4DD1B7B6" w:rsidP="545CB48D">
      <w:pPr>
        <w:pStyle w:val="BodyText"/>
        <w:numPr>
          <w:ilvl w:val="0"/>
          <w:numId w:val="7"/>
        </w:numPr>
        <w:rPr>
          <w:lang w:val="sr-Latn-CS"/>
        </w:rPr>
      </w:pPr>
      <w:r w:rsidRPr="545CB48D">
        <w:rPr>
          <w:lang w:val="sr-Latn-CS"/>
        </w:rPr>
        <w:t>Korisnik bira film, datum, vreme i sedište</w:t>
      </w:r>
    </w:p>
    <w:p w14:paraId="05FE197C" w14:textId="6BDDDF1E" w:rsidR="4DD1B7B6" w:rsidRDefault="4DD1B7B6" w:rsidP="545CB48D">
      <w:pPr>
        <w:pStyle w:val="BodyText"/>
        <w:numPr>
          <w:ilvl w:val="0"/>
          <w:numId w:val="7"/>
        </w:numPr>
        <w:rPr>
          <w:lang w:val="sr-Latn-CS"/>
        </w:rPr>
      </w:pPr>
      <w:r w:rsidRPr="545CB48D">
        <w:rPr>
          <w:lang w:val="sr-Latn-CS"/>
        </w:rPr>
        <w:t>Korisnik unosi podatke za plaćanje.</w:t>
      </w:r>
    </w:p>
    <w:p w14:paraId="5A61CCB1" w14:textId="385D282C" w:rsidR="4DD1B7B6" w:rsidRDefault="4DD1B7B6" w:rsidP="545CB48D">
      <w:pPr>
        <w:pStyle w:val="BodyText"/>
        <w:numPr>
          <w:ilvl w:val="0"/>
          <w:numId w:val="7"/>
        </w:numPr>
        <w:rPr>
          <w:lang w:val="sr-Latn-CS"/>
        </w:rPr>
      </w:pPr>
      <w:r w:rsidRPr="545CB48D">
        <w:rPr>
          <w:lang w:val="sr-Latn-CS"/>
        </w:rPr>
        <w:t>Sistem potvrđuje uspešnu kupovinu i generiše kartu</w:t>
      </w:r>
    </w:p>
    <w:p w14:paraId="6D074C69" w14:textId="335FD98F" w:rsidR="545CB48D" w:rsidRDefault="545CB48D" w:rsidP="545CB48D">
      <w:pPr>
        <w:pStyle w:val="BodyText"/>
        <w:rPr>
          <w:lang w:val="sr-Latn-CS"/>
        </w:rPr>
      </w:pPr>
    </w:p>
    <w:p w14:paraId="1FBB966F" w14:textId="61C3D114" w:rsidR="007E0B43" w:rsidRDefault="007E0B43" w:rsidP="545CB48D">
      <w:pPr>
        <w:pStyle w:val="BodyText"/>
        <w:keepNext/>
        <w:rPr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6A5202DA" w14:textId="548C027A" w:rsidR="6A772D4C" w:rsidRDefault="6A772D4C" w:rsidP="545CB48D">
      <w:pPr>
        <w:pStyle w:val="BodyText"/>
        <w:keepNext/>
        <w:rPr>
          <w:lang w:val="sr-Latn-CS"/>
        </w:rPr>
      </w:pPr>
      <w:r w:rsidRPr="545CB48D">
        <w:rPr>
          <w:lang w:val="sr-Latn-CS"/>
        </w:rPr>
        <w:t>Nedovoljno slobodnih mesta, neuspešna transakcija.</w:t>
      </w:r>
    </w:p>
    <w:p w14:paraId="4A231990" w14:textId="1FA37C08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3CD1905E" w14:textId="5189E7B4" w:rsidR="23CB97E8" w:rsidRDefault="23CB97E8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je uspešno kupio kartu.</w:t>
      </w:r>
    </w:p>
    <w:p w14:paraId="789EF5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5C7DA2F3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2BEE77E7" w14:textId="358388C2" w:rsidR="00786068" w:rsidRPr="003372D3" w:rsidRDefault="00A36583" w:rsidP="00786068">
      <w:pPr>
        <w:pStyle w:val="Heading2"/>
        <w:rPr>
          <w:lang w:val="sr-Latn-CS"/>
        </w:rPr>
      </w:pPr>
      <w:r w:rsidRPr="545CB48D">
        <w:rPr>
          <w:lang w:val="sr-Latn-CS"/>
        </w:rPr>
        <w:t xml:space="preserve">Pretraga </w:t>
      </w:r>
      <w:r w:rsidR="593D6834" w:rsidRPr="545CB48D">
        <w:rPr>
          <w:lang w:val="sr-Latn-CS"/>
        </w:rPr>
        <w:t>filmova</w:t>
      </w:r>
    </w:p>
    <w:p w14:paraId="4E066B56" w14:textId="78F19B6B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2B65A234" w14:textId="031EC3D8" w:rsidR="4D303BCB" w:rsidRDefault="4D303BCB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Korisnici mogu da pretražuju filmove po imenu ili režiseru.</w:t>
      </w:r>
    </w:p>
    <w:p w14:paraId="37D6166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392112FD" w14:textId="77777777" w:rsidR="007E0B43" w:rsidRDefault="00A36583" w:rsidP="007E0B43">
      <w:pPr>
        <w:pStyle w:val="BodyText"/>
        <w:rPr>
          <w:lang w:val="sr-Latn-CS"/>
        </w:rPr>
      </w:pPr>
      <w:r w:rsidRPr="545CB48D">
        <w:rPr>
          <w:lang w:val="sr-Latn-CS"/>
        </w:rPr>
        <w:t>Neregistrovani korisnik, Registrovani korisnik</w:t>
      </w:r>
      <w:r w:rsidR="007E0B43" w:rsidRPr="545CB48D">
        <w:rPr>
          <w:lang w:val="sr-Latn-CS"/>
        </w:rPr>
        <w:t>, Administrator.</w:t>
      </w:r>
    </w:p>
    <w:p w14:paraId="657F09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16BCEFA6" w14:textId="68F0C994" w:rsidR="007E0B43" w:rsidRDefault="1576E20E" w:rsidP="007E0B43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343025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2D1DB119" w14:textId="77777777" w:rsidR="007E0B43" w:rsidRDefault="00A36583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545CB48D">
        <w:rPr>
          <w:lang w:val="sr-Latn-CS"/>
        </w:rPr>
        <w:t>Korisnik ubacuje željeni naziv filma ili ime režisera u polje</w:t>
      </w:r>
      <w:r w:rsidR="00373231" w:rsidRPr="545CB48D">
        <w:rPr>
          <w:lang w:val="sr-Latn-CS"/>
        </w:rPr>
        <w:t>.</w:t>
      </w:r>
    </w:p>
    <w:p w14:paraId="089B02B5" w14:textId="77777777" w:rsidR="00373231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545CB48D">
        <w:rPr>
          <w:lang w:val="sr-Latn-CS"/>
        </w:rPr>
        <w:t>Prikazuje se</w:t>
      </w:r>
      <w:r w:rsidR="00A36583" w:rsidRPr="545CB48D">
        <w:rPr>
          <w:lang w:val="sr-Latn-CS"/>
        </w:rPr>
        <w:t xml:space="preserve"> rezultat pretrage</w:t>
      </w:r>
      <w:r w:rsidRPr="545CB48D">
        <w:rPr>
          <w:lang w:val="sr-Latn-CS"/>
        </w:rPr>
        <w:t>.</w:t>
      </w:r>
    </w:p>
    <w:p w14:paraId="56F7BD2F" w14:textId="468B6DC2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0664C257" w14:textId="71450B9F" w:rsidR="72EE5F7C" w:rsidRDefault="72EE5F7C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Sistem ne pronalazi nijedan rezultat za zadati kriterijum.</w:t>
      </w:r>
    </w:p>
    <w:p w14:paraId="76D322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0FDD2F68" w14:textId="77777777" w:rsidR="007E0B43" w:rsidRDefault="00A36583" w:rsidP="00B40836">
      <w:pPr>
        <w:pStyle w:val="BodyText"/>
        <w:rPr>
          <w:lang w:val="sr-Latn-CS"/>
        </w:rPr>
      </w:pPr>
      <w:r w:rsidRPr="545CB48D">
        <w:rPr>
          <w:lang w:val="sr-Latn-CS"/>
        </w:rPr>
        <w:t>Prikazan je rezultat pretrage</w:t>
      </w:r>
      <w:r w:rsidR="00ED1FFE" w:rsidRPr="545CB48D">
        <w:rPr>
          <w:lang w:val="sr-Latn-CS"/>
        </w:rPr>
        <w:t>.</w:t>
      </w:r>
    </w:p>
    <w:p w14:paraId="5DFF9D9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4FEAD401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5055AE7B" w14:textId="481B695A" w:rsidR="00786068" w:rsidRPr="003372D3" w:rsidRDefault="19B48800" w:rsidP="00786068">
      <w:pPr>
        <w:pStyle w:val="Heading2"/>
        <w:rPr>
          <w:lang w:val="sr-Latn-CS"/>
        </w:rPr>
      </w:pPr>
      <w:r w:rsidRPr="545CB48D">
        <w:rPr>
          <w:lang w:val="sr-Latn-CS"/>
        </w:rPr>
        <w:lastRenderedPageBreak/>
        <w:t>Ocenjivanje filmova</w:t>
      </w:r>
    </w:p>
    <w:p w14:paraId="39DD503A" w14:textId="3169A809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050FAB37" w14:textId="0CE999F3" w:rsidR="007E0B43" w:rsidRDefault="430DCAE4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Registrovani korisnici mogu da ocenjuju filmove nakon kupovine karata.</w:t>
      </w:r>
    </w:p>
    <w:p w14:paraId="3A75335A" w14:textId="66108558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75EA51B6" w14:textId="7069085F" w:rsidR="60D82C18" w:rsidRDefault="60D82C18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Registrovani korisnici.</w:t>
      </w:r>
    </w:p>
    <w:p w14:paraId="28AF5F61" w14:textId="009F9F8F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6A75D48F" w14:textId="6F65EF05" w:rsidR="4B1F0626" w:rsidRDefault="4B1F0626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mora imati kupljenu kartu za određeni film.</w:t>
      </w:r>
    </w:p>
    <w:p w14:paraId="142DD6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238DFB71" w14:textId="02225902" w:rsidR="63AA1B66" w:rsidRDefault="63AA1B66" w:rsidP="545CB48D">
      <w:pPr>
        <w:pStyle w:val="BodyText"/>
        <w:numPr>
          <w:ilvl w:val="0"/>
          <w:numId w:val="9"/>
        </w:numPr>
        <w:rPr>
          <w:lang w:val="sr-Latn-CS"/>
        </w:rPr>
      </w:pPr>
      <w:r w:rsidRPr="545CB48D">
        <w:rPr>
          <w:lang w:val="sr-Latn-CS"/>
        </w:rPr>
        <w:t>Korisnik bira film iz svoje liste kupljenih karata.</w:t>
      </w:r>
    </w:p>
    <w:p w14:paraId="6D8247FA" w14:textId="3421E964" w:rsidR="00F93061" w:rsidRDefault="63AA1B66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545CB48D">
        <w:rPr>
          <w:lang w:val="sr-Latn-CS"/>
        </w:rPr>
        <w:t>Korisnik unosi ocenu (1-5 zvezdica).</w:t>
      </w:r>
    </w:p>
    <w:p w14:paraId="2727CD5B" w14:textId="49D227B3" w:rsidR="00F93061" w:rsidRDefault="63AA1B66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545CB48D">
        <w:rPr>
          <w:lang w:val="sr-Latn-CS"/>
        </w:rPr>
        <w:t>Sistem beleži ocenu i osvežava prosek.</w:t>
      </w:r>
    </w:p>
    <w:p w14:paraId="076E4905" w14:textId="7FDFCA87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4779DCDB" w14:textId="3B7E60DD" w:rsidR="1189436A" w:rsidRDefault="1189436A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pokušava da oceni film koji nije gledao.</w:t>
      </w:r>
    </w:p>
    <w:p w14:paraId="1E24E382" w14:textId="06560942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3E50E851" w14:textId="38AFE4F4" w:rsidR="100B7147" w:rsidRDefault="100B7147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Film je ocenjen.</w:t>
      </w:r>
    </w:p>
    <w:p w14:paraId="6ECAA5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29A437B7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121CE0DD" w14:textId="313BDAD3" w:rsidR="00786068" w:rsidRPr="003372D3" w:rsidRDefault="30A3B2DD" w:rsidP="00786068">
      <w:pPr>
        <w:pStyle w:val="Heading2"/>
        <w:rPr>
          <w:lang w:val="sr-Latn-CS"/>
        </w:rPr>
      </w:pPr>
      <w:r w:rsidRPr="545CB48D">
        <w:rPr>
          <w:lang w:val="sr-Latn-CS"/>
        </w:rPr>
        <w:t>Uvid u galeriju budućih filmova</w:t>
      </w:r>
    </w:p>
    <w:p w14:paraId="36BA99FA" w14:textId="7828ED91" w:rsidR="00DD4C2E" w:rsidRDefault="00DD4C2E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21A610BA" w14:textId="06038A64" w:rsidR="2CC2CC00" w:rsidRDefault="2CC2CC00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Korisnici mogu da pregledaju buduće projekcije filmova.</w:t>
      </w:r>
    </w:p>
    <w:p w14:paraId="25EA3D1E" w14:textId="093CA054" w:rsidR="00DD4C2E" w:rsidRDefault="00DD4C2E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5F49E95A" w14:textId="052C81DE" w:rsidR="24BBEE4C" w:rsidRDefault="24BBEE4C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Neregistrovani korisnici, Registrovani korisnici.</w:t>
      </w:r>
    </w:p>
    <w:p w14:paraId="43E4565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5E90E221" w14:textId="77777777" w:rsidR="00DD4C2E" w:rsidRDefault="00DD4C2E" w:rsidP="00DD4C2E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60702F97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5C58CD43" w14:textId="6279EEA0" w:rsidR="00DD4C2E" w:rsidRDefault="7E0B7C04" w:rsidP="00DD4C2E">
      <w:pPr>
        <w:pStyle w:val="BodyText"/>
        <w:numPr>
          <w:ilvl w:val="0"/>
          <w:numId w:val="20"/>
        </w:numPr>
        <w:rPr>
          <w:lang w:val="sr-Latn-CS"/>
        </w:rPr>
      </w:pPr>
      <w:r w:rsidRPr="545CB48D">
        <w:rPr>
          <w:lang w:val="sr-Latn-CS"/>
        </w:rPr>
        <w:t>Korisnik otvara stranicu sa galerijom budućih filmova.</w:t>
      </w:r>
    </w:p>
    <w:p w14:paraId="57E830E9" w14:textId="06D83E2A" w:rsidR="00DD4C2E" w:rsidRDefault="7E0B7C04" w:rsidP="00DD4C2E">
      <w:pPr>
        <w:pStyle w:val="BodyText"/>
        <w:numPr>
          <w:ilvl w:val="0"/>
          <w:numId w:val="20"/>
        </w:numPr>
        <w:rPr>
          <w:lang w:val="sr-Latn-CS"/>
        </w:rPr>
      </w:pPr>
      <w:r w:rsidRPr="545CB48D">
        <w:rPr>
          <w:lang w:val="sr-Latn-CS"/>
        </w:rPr>
        <w:t>Sistem prikazuje listu nadolazećih filmova sa osnovnim informacijama.</w:t>
      </w:r>
    </w:p>
    <w:p w14:paraId="689D837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763A1ED7" w14:textId="77777777" w:rsidR="00DD4C2E" w:rsidRDefault="00DD4C2E" w:rsidP="00DD4C2E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6E54F3D1" w14:textId="75BD034A" w:rsidR="00DD4C2E" w:rsidRDefault="00DD4C2E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7132530C" w14:textId="3EC8C8EB" w:rsidR="7C90BB1D" w:rsidRDefault="7C90BB1D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ima uvid u buduće filmove.</w:t>
      </w:r>
    </w:p>
    <w:p w14:paraId="40019B7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027FE1F1" w14:textId="77777777" w:rsidR="00DD4C2E" w:rsidRDefault="00DD4C2E" w:rsidP="00DD4C2E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04DB14BF" w14:textId="0FB6B613" w:rsidR="00786068" w:rsidRPr="003372D3" w:rsidRDefault="13D40BA0" w:rsidP="00785A86">
      <w:pPr>
        <w:pStyle w:val="Heading2"/>
        <w:rPr>
          <w:lang w:val="sr-Latn-CS"/>
        </w:rPr>
      </w:pPr>
      <w:r w:rsidRPr="545CB48D">
        <w:rPr>
          <w:lang w:val="sr-Latn-CS"/>
        </w:rPr>
        <w:t>Dodavanje filmova u listu omiljenih</w:t>
      </w:r>
    </w:p>
    <w:p w14:paraId="7B5ABD67" w14:textId="0FB9EEC0" w:rsidR="007E0B43" w:rsidRDefault="007E0B43" w:rsidP="545CB48D">
      <w:pPr>
        <w:pStyle w:val="BodyText"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0C881714" w14:textId="2B1E6562" w:rsidR="3A2FC731" w:rsidRDefault="3A2FC731" w:rsidP="545CB48D">
      <w:pPr>
        <w:pStyle w:val="BodyText"/>
        <w:rPr>
          <w:b/>
          <w:bCs/>
          <w:lang w:val="sr-Latn-CS"/>
        </w:rPr>
      </w:pPr>
      <w:r w:rsidRPr="545CB48D">
        <w:rPr>
          <w:lang w:val="sr-Latn-CS"/>
        </w:rPr>
        <w:lastRenderedPageBreak/>
        <w:t>Registrovani korisnici mogu da sačuvaju filmove u svoju listu omiljenih.</w:t>
      </w:r>
    </w:p>
    <w:p w14:paraId="23E96EF2" w14:textId="1F6B40E7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40C6B6D1" w14:textId="4FC7B8C2" w:rsidR="6BB60302" w:rsidRDefault="6BB60302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Registrovani korisnici.</w:t>
      </w:r>
    </w:p>
    <w:p w14:paraId="263D2020" w14:textId="31731247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38DA5D14" w14:textId="34D2FD74" w:rsidR="47DBD518" w:rsidRDefault="47DBD518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Korisnik mora biti prijavljen.</w:t>
      </w:r>
    </w:p>
    <w:p w14:paraId="782F1E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5C4E84C1" w14:textId="28BB2E16" w:rsidR="00C549E0" w:rsidRDefault="60819F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545CB48D">
        <w:rPr>
          <w:lang w:val="sr-Latn-CS"/>
        </w:rPr>
        <w:t>Korisnik bira film i klikom na dugme dodaje ga u listu omiljenih.</w:t>
      </w:r>
    </w:p>
    <w:p w14:paraId="12DDED31" w14:textId="68E684E5" w:rsidR="00C549E0" w:rsidRDefault="60819F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545CB48D">
        <w:rPr>
          <w:lang w:val="sr-Latn-CS"/>
        </w:rPr>
        <w:t>Sistem beleži podatak u korisnički profil.</w:t>
      </w:r>
    </w:p>
    <w:p w14:paraId="65211810" w14:textId="4ECAA0E8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03FDB05C" w14:textId="5FDCA333" w:rsidR="734BE8F0" w:rsidRDefault="734BE8F0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Film je već na listi omiljenih.</w:t>
      </w:r>
    </w:p>
    <w:p w14:paraId="624C850E" w14:textId="1D2EF44E" w:rsid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47E944BF" w14:textId="59BB8677" w:rsidR="55BA6E70" w:rsidRDefault="55BA6E70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lang w:val="sr-Latn-CS"/>
        </w:rPr>
        <w:t>Film je dodat u listu omiljenih.</w:t>
      </w:r>
    </w:p>
    <w:p w14:paraId="2BA81D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4DD711EC" w14:textId="08543B99" w:rsidR="007E0B43" w:rsidRDefault="14991D09" w:rsidP="545CB48D">
      <w:pPr>
        <w:pStyle w:val="BodyText"/>
        <w:rPr>
          <w:highlight w:val="yellow"/>
          <w:lang w:val="sr-Latn-CS"/>
        </w:rPr>
      </w:pPr>
      <w:r>
        <w:rPr>
          <w:noProof/>
        </w:rPr>
        <w:drawing>
          <wp:inline distT="0" distB="0" distL="0" distR="0" wp14:anchorId="4246D0E8" wp14:editId="5BCF9C53">
            <wp:extent cx="4086225" cy="2979539"/>
            <wp:effectExtent l="0" t="0" r="0" b="0"/>
            <wp:docPr id="1992164323" name="Picture 19921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837" w14:textId="3028CFE7" w:rsidR="00786068" w:rsidRPr="003372D3" w:rsidRDefault="0AB33AD9" w:rsidP="00786068">
      <w:pPr>
        <w:pStyle w:val="Heading2"/>
        <w:rPr>
          <w:lang w:val="sr-Latn-CS"/>
        </w:rPr>
      </w:pPr>
      <w:r w:rsidRPr="545CB48D">
        <w:rPr>
          <w:lang w:val="sr-Latn-CS"/>
        </w:rPr>
        <w:t>Brisanje naloga</w:t>
      </w:r>
    </w:p>
    <w:p w14:paraId="143ED87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2AA86B57" w14:textId="6A314F3B" w:rsidR="29BFEB42" w:rsidRDefault="29BFEB42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 mogu trajno obrisati svoj nalog.</w:t>
      </w:r>
    </w:p>
    <w:p w14:paraId="2A6498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5E27B01A" w14:textId="57B6BE99" w:rsidR="4A9DD555" w:rsidRDefault="4A9DD555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korisnici.</w:t>
      </w:r>
    </w:p>
    <w:p w14:paraId="018000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2B275891" w14:textId="24E29ABE" w:rsidR="1ECFD386" w:rsidRDefault="1ECFD386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mora biti prijavljen.</w:t>
      </w:r>
    </w:p>
    <w:p w14:paraId="29143902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lastRenderedPageBreak/>
        <w:t>Osnovni tok:</w:t>
      </w:r>
    </w:p>
    <w:p w14:paraId="02DF38D9" w14:textId="2810BD2B" w:rsidR="00255A41" w:rsidRDefault="1BFEA468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545CB48D">
        <w:rPr>
          <w:lang w:val="sr-Latn-CS"/>
        </w:rPr>
        <w:t>Korisnik bira opciju za brisanje naloga.</w:t>
      </w:r>
    </w:p>
    <w:p w14:paraId="29A2C634" w14:textId="5490B90E" w:rsidR="00255A41" w:rsidRDefault="1BFEA468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545CB48D">
        <w:rPr>
          <w:lang w:val="sr-Latn-CS"/>
        </w:rPr>
        <w:t>Korisnik unosi lozinku za potvrdu.</w:t>
      </w:r>
    </w:p>
    <w:p w14:paraId="7217458A" w14:textId="44682044" w:rsidR="00255A41" w:rsidRDefault="1BFEA468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545CB48D">
        <w:rPr>
          <w:lang w:val="sr-Latn-CS"/>
        </w:rPr>
        <w:t>Sistem briše korisničke podatke iz baze.</w:t>
      </w:r>
    </w:p>
    <w:p w14:paraId="7CA1F528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</w:t>
      </w:r>
      <w:r w:rsidR="007E0B43" w:rsidRPr="545CB48D">
        <w:rPr>
          <w:b/>
          <w:bCs/>
          <w:lang w:val="sr-Latn-CS"/>
        </w:rPr>
        <w:t>zuzetci:</w:t>
      </w:r>
    </w:p>
    <w:p w14:paraId="4C4BC702" w14:textId="0A509567" w:rsidR="351145A7" w:rsidRDefault="351145A7" w:rsidP="545CB48D">
      <w:pPr>
        <w:pStyle w:val="BodyText"/>
        <w:rPr>
          <w:lang w:val="sr-Latn-CS"/>
        </w:rPr>
      </w:pPr>
      <w:r w:rsidRPr="545CB48D">
        <w:rPr>
          <w:lang w:val="sr-Latn-CS"/>
        </w:rPr>
        <w:t>Pogrešna lozinka.</w:t>
      </w:r>
    </w:p>
    <w:p w14:paraId="57D71B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7A5A1696" w14:textId="3F533B02" w:rsidR="45908E4E" w:rsidRDefault="45908E4E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Korisnički nalog je obrisan.</w:t>
      </w:r>
    </w:p>
    <w:p w14:paraId="179D41D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48C5B3D4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4BFF7BCC" w14:textId="2CEE9D7B" w:rsidR="00786068" w:rsidRPr="003372D3" w:rsidRDefault="7A9A4190" w:rsidP="003D60F1">
      <w:pPr>
        <w:pStyle w:val="Heading2"/>
        <w:rPr>
          <w:lang w:val="sr-Latn-CS"/>
        </w:rPr>
      </w:pPr>
      <w:r w:rsidRPr="545CB48D">
        <w:rPr>
          <w:lang w:val="sr-Latn-CS"/>
        </w:rPr>
        <w:t>Verifikacija naloga</w:t>
      </w:r>
    </w:p>
    <w:p w14:paraId="7B6316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52C87F4F" w14:textId="223679BE" w:rsidR="5FE94E6D" w:rsidRDefault="5FE94E6D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Korisnici verifikuju nalog putem email-a.</w:t>
      </w:r>
    </w:p>
    <w:p w14:paraId="1B8B42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100B5D99" w14:textId="6788BF52" w:rsidR="1A609CAB" w:rsidRDefault="1A609CAB" w:rsidP="545CB48D">
      <w:pPr>
        <w:pStyle w:val="BodyText"/>
        <w:rPr>
          <w:lang w:val="sr-Latn-CS"/>
        </w:rPr>
      </w:pPr>
      <w:r w:rsidRPr="545CB48D">
        <w:rPr>
          <w:lang w:val="sr-Latn-CS"/>
        </w:rPr>
        <w:t>Neregistrovani korisnici.</w:t>
      </w:r>
    </w:p>
    <w:p w14:paraId="5A240E1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4BFAED77" w14:textId="284201C1" w:rsidR="22C110CA" w:rsidRDefault="22C110CA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mora popuniti registracionu formu.</w:t>
      </w:r>
    </w:p>
    <w:p w14:paraId="38D45CF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4A7D376D" w14:textId="54250C67" w:rsidR="003776C8" w:rsidRDefault="003776C8" w:rsidP="545CB48D">
      <w:pPr>
        <w:pStyle w:val="BodyText"/>
        <w:numPr>
          <w:ilvl w:val="0"/>
          <w:numId w:val="12"/>
        </w:numPr>
        <w:rPr>
          <w:lang w:val="sr-Latn-CS"/>
        </w:rPr>
      </w:pPr>
      <w:r w:rsidRPr="545CB48D">
        <w:rPr>
          <w:lang w:val="sr-Latn-CS"/>
        </w:rPr>
        <w:t>Sistem šalje email sa linkom za verifikaciju.</w:t>
      </w:r>
    </w:p>
    <w:p w14:paraId="0F6CB167" w14:textId="5088F8B5" w:rsidR="003776C8" w:rsidRDefault="003776C8" w:rsidP="545CB48D">
      <w:pPr>
        <w:pStyle w:val="BodyText"/>
        <w:numPr>
          <w:ilvl w:val="0"/>
          <w:numId w:val="12"/>
        </w:numPr>
        <w:rPr>
          <w:lang w:val="sr-Latn-CS"/>
        </w:rPr>
      </w:pPr>
      <w:r w:rsidRPr="545CB48D">
        <w:rPr>
          <w:lang w:val="sr-Latn-CS"/>
        </w:rPr>
        <w:t>Korisnik klikne na link i verifikuje nalog.</w:t>
      </w:r>
    </w:p>
    <w:p w14:paraId="4C4F3641" w14:textId="4F86D5A2" w:rsidR="003776C8" w:rsidRDefault="003776C8" w:rsidP="545CB48D">
      <w:pPr>
        <w:pStyle w:val="BodyText"/>
        <w:numPr>
          <w:ilvl w:val="0"/>
          <w:numId w:val="12"/>
        </w:numPr>
        <w:rPr>
          <w:lang w:val="sr-Latn-CS"/>
        </w:rPr>
      </w:pPr>
      <w:r w:rsidRPr="545CB48D">
        <w:rPr>
          <w:lang w:val="sr-Latn-CS"/>
        </w:rPr>
        <w:t>Sistem omogućava korisniku pristup sistemu.</w:t>
      </w:r>
    </w:p>
    <w:p w14:paraId="60425C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144EEDB4" w14:textId="5FEFAD04" w:rsidR="3CC07C30" w:rsidRDefault="3CC07C30" w:rsidP="545CB48D">
      <w:pPr>
        <w:pStyle w:val="BodyText"/>
        <w:rPr>
          <w:lang w:val="sr-Latn-CS"/>
        </w:rPr>
      </w:pPr>
      <w:r w:rsidRPr="545CB48D">
        <w:rPr>
          <w:lang w:val="sr-Latn-CS"/>
        </w:rPr>
        <w:t>Email nije isporučen (spam ili greška u adresi).</w:t>
      </w:r>
    </w:p>
    <w:p w14:paraId="06D82B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61232CF5" w14:textId="5E44EAC8" w:rsidR="4EF7EF48" w:rsidRDefault="4EF7EF48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Korisnički nalog je verifikovan.</w:t>
      </w:r>
    </w:p>
    <w:p w14:paraId="2A826D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4DDBEF00" w14:textId="0C09FE68" w:rsidR="007E0B43" w:rsidRDefault="013FBA87" w:rsidP="545CB48D">
      <w:pPr>
        <w:pStyle w:val="BodyText"/>
        <w:rPr>
          <w:highlight w:val="yellow"/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7E0E1D6D" w14:textId="231526A1" w:rsidR="00786068" w:rsidRPr="003372D3" w:rsidRDefault="013FBA87" w:rsidP="007061AB">
      <w:pPr>
        <w:pStyle w:val="Heading2"/>
        <w:rPr>
          <w:lang w:val="sr-Latn-CS"/>
        </w:rPr>
      </w:pPr>
      <w:r w:rsidRPr="545CB48D">
        <w:rPr>
          <w:lang w:val="sr-Latn-CS"/>
        </w:rPr>
        <w:t>Uvid u korisnički profil</w:t>
      </w:r>
    </w:p>
    <w:p w14:paraId="160EF9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0E9D77E4" w14:textId="7F060270" w:rsidR="7E990CF4" w:rsidRDefault="7E990CF4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 mogu da vide podatke o svom nalogu.</w:t>
      </w:r>
    </w:p>
    <w:p w14:paraId="14F9D54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51CC0719" w14:textId="64DE849A" w:rsidR="623023CD" w:rsidRDefault="623023CD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korisnici.</w:t>
      </w:r>
    </w:p>
    <w:p w14:paraId="10360282" w14:textId="00D7FDB5" w:rsidR="545CB48D" w:rsidRDefault="545CB48D" w:rsidP="545CB48D">
      <w:pPr>
        <w:pStyle w:val="BodyText"/>
        <w:rPr>
          <w:lang w:val="sr-Latn-CS"/>
        </w:rPr>
      </w:pPr>
    </w:p>
    <w:p w14:paraId="4805100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327495E4" w14:textId="0A5B24D7" w:rsidR="7DC97FC1" w:rsidRDefault="7DC97FC1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mora biti prijavljen.</w:t>
      </w:r>
    </w:p>
    <w:p w14:paraId="6D2B3D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lastRenderedPageBreak/>
        <w:t>Osnovni tok:</w:t>
      </w:r>
    </w:p>
    <w:p w14:paraId="7E3E9A57" w14:textId="5CE66397" w:rsidR="007E0B43" w:rsidRPr="007E0B43" w:rsidRDefault="1A25976D" w:rsidP="545CB48D">
      <w:pPr>
        <w:pStyle w:val="BodyText"/>
        <w:keepNext/>
        <w:numPr>
          <w:ilvl w:val="0"/>
          <w:numId w:val="13"/>
        </w:numPr>
        <w:rPr>
          <w:lang w:val="sr-Latn-CS"/>
        </w:rPr>
      </w:pPr>
      <w:r w:rsidRPr="545CB48D">
        <w:rPr>
          <w:lang w:val="sr-Latn-CS"/>
        </w:rPr>
        <w:t>Korisnik otvara stranicu sa svojim profilom.</w:t>
      </w:r>
    </w:p>
    <w:p w14:paraId="4769A015" w14:textId="7005FFDD" w:rsidR="007E0B43" w:rsidRPr="007E0B43" w:rsidRDefault="1A25976D" w:rsidP="545CB48D">
      <w:pPr>
        <w:pStyle w:val="BodyText"/>
        <w:keepNext/>
        <w:numPr>
          <w:ilvl w:val="0"/>
          <w:numId w:val="13"/>
        </w:numPr>
        <w:rPr>
          <w:lang w:val="sr-Latn-CS"/>
        </w:rPr>
      </w:pPr>
      <w:r w:rsidRPr="545CB48D">
        <w:rPr>
          <w:lang w:val="sr-Latn-CS"/>
        </w:rPr>
        <w:t>Sistem prikazuje osnovne informacije o korisniku.</w:t>
      </w:r>
    </w:p>
    <w:p w14:paraId="7CF5F203" w14:textId="1ED5DBE1" w:rsidR="007E0B43" w:rsidRP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63A05784" w14:textId="055A12A6" w:rsidR="0FE20F4A" w:rsidRDefault="0FE20F4A" w:rsidP="545CB48D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5E160D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6D3D77EE" w14:textId="323C3C68" w:rsidR="019A2D69" w:rsidRDefault="019A2D69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vidi podatke o svom nalogu.</w:t>
      </w:r>
    </w:p>
    <w:p w14:paraId="6307B8C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3461D779" w14:textId="6462D68C" w:rsidR="007E0B43" w:rsidRDefault="4A3B0FA0" w:rsidP="545CB48D">
      <w:pPr>
        <w:pStyle w:val="BodyText"/>
        <w:rPr>
          <w:highlight w:val="yellow"/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41DE0EE1" w14:textId="74FCF791" w:rsidR="00786068" w:rsidRPr="003372D3" w:rsidRDefault="00F31591" w:rsidP="00786068">
      <w:pPr>
        <w:pStyle w:val="Heading2"/>
        <w:rPr>
          <w:lang w:val="sr-Latn-CS"/>
        </w:rPr>
      </w:pPr>
      <w:bookmarkStart w:id="9" w:name="_Toc163018908"/>
      <w:r w:rsidRPr="545CB48D">
        <w:rPr>
          <w:lang w:val="sr-Latn-CS"/>
        </w:rPr>
        <w:t xml:space="preserve">Dodavanje </w:t>
      </w:r>
      <w:r w:rsidR="16BA008F" w:rsidRPr="545CB48D">
        <w:rPr>
          <w:lang w:val="sr-Latn-CS"/>
        </w:rPr>
        <w:t>slike profila</w:t>
      </w:r>
      <w:bookmarkEnd w:id="9"/>
    </w:p>
    <w:p w14:paraId="0F0365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0D5F9A9D" w14:textId="13DAE106" w:rsidR="1CBCA6CC" w:rsidRDefault="1CBCA6CC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 mogu da dodaju ili promene sliku profila.</w:t>
      </w:r>
    </w:p>
    <w:p w14:paraId="31EDC5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265FE9F3" w14:textId="40A9DBC7" w:rsidR="40659DD0" w:rsidRDefault="40659DD0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korisnici.</w:t>
      </w:r>
    </w:p>
    <w:p w14:paraId="472983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1F8E5D5E" w14:textId="32B80F8A" w:rsidR="33CA8553" w:rsidRDefault="33CA8553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mora biti prijavljen.</w:t>
      </w:r>
    </w:p>
    <w:p w14:paraId="32698E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543AA000" w14:textId="03578EA1" w:rsidR="09EC9C2E" w:rsidRDefault="09EC9C2E" w:rsidP="545CB48D">
      <w:pPr>
        <w:pStyle w:val="BodyText"/>
        <w:numPr>
          <w:ilvl w:val="0"/>
          <w:numId w:val="21"/>
        </w:numPr>
        <w:rPr>
          <w:lang w:val="sr-Latn-CS"/>
        </w:rPr>
      </w:pPr>
      <w:r w:rsidRPr="545CB48D">
        <w:rPr>
          <w:lang w:val="sr-Latn-CS"/>
        </w:rPr>
        <w:t>Korisnik bira opciju za dodavanje slike profila.</w:t>
      </w:r>
    </w:p>
    <w:p w14:paraId="1BF21F6F" w14:textId="68E77E00" w:rsidR="09EC9C2E" w:rsidRDefault="09EC9C2E" w:rsidP="545CB48D">
      <w:pPr>
        <w:pStyle w:val="BodyText"/>
        <w:numPr>
          <w:ilvl w:val="0"/>
          <w:numId w:val="21"/>
        </w:numPr>
        <w:rPr>
          <w:lang w:val="sr-Latn-CS"/>
        </w:rPr>
      </w:pPr>
      <w:r w:rsidRPr="545CB48D">
        <w:rPr>
          <w:lang w:val="sr-Latn-CS"/>
        </w:rPr>
        <w:t>Korisnik otprema željenu sliku.</w:t>
      </w:r>
    </w:p>
    <w:p w14:paraId="1224E4AB" w14:textId="628D23E5" w:rsidR="09EC9C2E" w:rsidRDefault="09EC9C2E" w:rsidP="545CB48D">
      <w:pPr>
        <w:pStyle w:val="BodyText"/>
        <w:numPr>
          <w:ilvl w:val="0"/>
          <w:numId w:val="21"/>
        </w:numPr>
        <w:rPr>
          <w:lang w:val="sr-Latn-CS"/>
        </w:rPr>
      </w:pPr>
      <w:r w:rsidRPr="545CB48D">
        <w:rPr>
          <w:lang w:val="sr-Latn-CS"/>
        </w:rPr>
        <w:t>Sistem prikazuje novu sliku profila.</w:t>
      </w:r>
    </w:p>
    <w:p w14:paraId="643743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29A70CB2" w14:textId="19C4101D" w:rsidR="68A66DF4" w:rsidRDefault="68A66DF4" w:rsidP="545CB48D">
      <w:pPr>
        <w:pStyle w:val="BodyText"/>
        <w:rPr>
          <w:lang w:val="sr-Latn-CS"/>
        </w:rPr>
      </w:pPr>
      <w:r w:rsidRPr="545CB48D">
        <w:rPr>
          <w:lang w:val="sr-Latn-CS"/>
        </w:rPr>
        <w:t>Nepodržan format slike.</w:t>
      </w:r>
    </w:p>
    <w:p w14:paraId="3AB829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6AB574F9" w14:textId="404F3EEE" w:rsidR="143A3B58" w:rsidRDefault="143A3B58" w:rsidP="545CB48D">
      <w:pPr>
        <w:pStyle w:val="BodyText"/>
        <w:rPr>
          <w:lang w:val="sr-Latn-CS"/>
        </w:rPr>
      </w:pPr>
      <w:r w:rsidRPr="545CB48D">
        <w:rPr>
          <w:lang w:val="sr-Latn-CS"/>
        </w:rPr>
        <w:t>Profil korisnika ima novu sliku.</w:t>
      </w:r>
    </w:p>
    <w:p w14:paraId="7C1211F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0CBD202E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440748C9" w14:textId="74CC257E" w:rsidR="006C2F57" w:rsidRPr="003372D3" w:rsidRDefault="006C2F57" w:rsidP="006C2F57">
      <w:pPr>
        <w:pStyle w:val="Heading2"/>
        <w:rPr>
          <w:lang w:val="sr-Latn-CS"/>
        </w:rPr>
      </w:pPr>
      <w:bookmarkStart w:id="10" w:name="_Toc163018909"/>
      <w:r w:rsidRPr="545CB48D">
        <w:rPr>
          <w:lang w:val="sr-Latn-CS"/>
        </w:rPr>
        <w:t xml:space="preserve">Brisanje </w:t>
      </w:r>
      <w:r w:rsidR="47821D2F" w:rsidRPr="545CB48D">
        <w:rPr>
          <w:lang w:val="sr-Latn-CS"/>
        </w:rPr>
        <w:t>slike profila</w:t>
      </w:r>
      <w:bookmarkEnd w:id="10"/>
    </w:p>
    <w:p w14:paraId="1AACBA2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45F5E37B" w14:textId="539EBBC1" w:rsidR="79CF8A9E" w:rsidRDefault="79CF8A9E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 mogu da obrišu sliku profila.</w:t>
      </w:r>
    </w:p>
    <w:p w14:paraId="28F732E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4ED1D11F" w14:textId="2A0F006B" w:rsidR="345EF8C4" w:rsidRDefault="345EF8C4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korisnici.</w:t>
      </w:r>
    </w:p>
    <w:p w14:paraId="1EC76C3E" w14:textId="0F064A01" w:rsidR="545CB48D" w:rsidRDefault="545CB48D" w:rsidP="545CB48D">
      <w:pPr>
        <w:pStyle w:val="BodyText"/>
        <w:rPr>
          <w:lang w:val="sr-Latn-CS"/>
        </w:rPr>
      </w:pPr>
    </w:p>
    <w:p w14:paraId="440A543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3E1DD1DA" w14:textId="270F0AE1" w:rsidR="606EC39E" w:rsidRDefault="606EC39E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mora biti prijavljen.</w:t>
      </w:r>
    </w:p>
    <w:p w14:paraId="1E8F09C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lastRenderedPageBreak/>
        <w:t>Osnovni tok:</w:t>
      </w:r>
    </w:p>
    <w:p w14:paraId="14EBB31B" w14:textId="4854E25C" w:rsidR="006C2F57" w:rsidRPr="007E0B43" w:rsidRDefault="4F791219" w:rsidP="545CB48D">
      <w:pPr>
        <w:pStyle w:val="BodyText"/>
        <w:keepNext/>
        <w:numPr>
          <w:ilvl w:val="0"/>
          <w:numId w:val="22"/>
        </w:numPr>
        <w:rPr>
          <w:lang w:val="sr-Latn-CS"/>
        </w:rPr>
      </w:pPr>
      <w:r w:rsidRPr="545CB48D">
        <w:rPr>
          <w:lang w:val="sr-Latn-CS"/>
        </w:rPr>
        <w:t>Korisnik bira opciju za brisanje slike profila.</w:t>
      </w:r>
    </w:p>
    <w:p w14:paraId="2B07648E" w14:textId="370CC2E1" w:rsidR="006C2F57" w:rsidRPr="007E0B43" w:rsidRDefault="4F791219" w:rsidP="545CB48D">
      <w:pPr>
        <w:pStyle w:val="BodyText"/>
        <w:keepNext/>
        <w:numPr>
          <w:ilvl w:val="0"/>
          <w:numId w:val="22"/>
        </w:numPr>
        <w:rPr>
          <w:lang w:val="sr-Latn-CS"/>
        </w:rPr>
      </w:pPr>
      <w:r w:rsidRPr="545CB48D">
        <w:rPr>
          <w:lang w:val="sr-Latn-CS"/>
        </w:rPr>
        <w:t>Sistem potvrđuje i briše sliku.</w:t>
      </w:r>
    </w:p>
    <w:p w14:paraId="11E1373C" w14:textId="1A9B9EE2" w:rsidR="006C2F57" w:rsidRPr="007E0B43" w:rsidRDefault="006C2F57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6FA8D4E0" w14:textId="77777777" w:rsidR="006C2F57" w:rsidRPr="005B4961" w:rsidRDefault="004526F1" w:rsidP="006C2F57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3E4F2BC2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372E76C7" w14:textId="07BBC96F" w:rsidR="48949298" w:rsidRDefault="48949298" w:rsidP="545CB48D">
      <w:pPr>
        <w:pStyle w:val="BodyText"/>
        <w:rPr>
          <w:lang w:val="sr-Latn-CS"/>
        </w:rPr>
      </w:pPr>
      <w:r w:rsidRPr="545CB48D">
        <w:rPr>
          <w:lang w:val="sr-Latn-CS"/>
        </w:rPr>
        <w:t>Slika profila je obrisana.</w:t>
      </w:r>
    </w:p>
    <w:p w14:paraId="336BF45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4B6C9F14" w14:textId="77777777" w:rsidR="006C2F57" w:rsidRDefault="006C2F57" w:rsidP="006C2F57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3AF283F8" w14:textId="020DAA9D" w:rsidR="13E98EDB" w:rsidRDefault="13E98EDB" w:rsidP="545CB48D">
      <w:pPr>
        <w:pStyle w:val="Heading2"/>
        <w:rPr>
          <w:lang w:val="sr-Latn-CS"/>
        </w:rPr>
      </w:pPr>
      <w:r w:rsidRPr="545CB48D">
        <w:rPr>
          <w:lang w:val="sr-Latn-CS"/>
        </w:rPr>
        <w:t>Upravljanje korisnicima</w:t>
      </w:r>
    </w:p>
    <w:p w14:paraId="323B8882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6714AE98" w14:textId="60C16478" w:rsidR="372D3CDF" w:rsidRDefault="372D3CDF" w:rsidP="545CB48D">
      <w:pPr>
        <w:pStyle w:val="BodyText"/>
        <w:rPr>
          <w:lang w:val="sr-Latn-CS"/>
        </w:rPr>
      </w:pPr>
      <w:r w:rsidRPr="545CB48D">
        <w:rPr>
          <w:lang w:val="sr-Latn-CS"/>
        </w:rPr>
        <w:t>Administrator može da pretražuje i briše korisničke naloge.</w:t>
      </w:r>
    </w:p>
    <w:p w14:paraId="7AAAE60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55A9AA1E" w14:textId="60105A2D" w:rsidR="007E0B43" w:rsidRDefault="007E0B43" w:rsidP="007C4972">
      <w:pPr>
        <w:pStyle w:val="BodyText"/>
        <w:rPr>
          <w:lang w:val="sr-Latn-CS"/>
        </w:rPr>
      </w:pPr>
      <w:r w:rsidRPr="545CB48D">
        <w:rPr>
          <w:lang w:val="sr-Latn-CS"/>
        </w:rPr>
        <w:t>Administrator.</w:t>
      </w:r>
    </w:p>
    <w:p w14:paraId="74CCBB5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7D24DF69" w14:textId="03653005" w:rsidR="3CE6194A" w:rsidRDefault="3CE6194A" w:rsidP="545CB48D">
      <w:pPr>
        <w:pStyle w:val="BodyText"/>
        <w:rPr>
          <w:lang w:val="sr-Latn-CS"/>
        </w:rPr>
      </w:pPr>
      <w:r w:rsidRPr="545CB48D">
        <w:rPr>
          <w:lang w:val="sr-Latn-CS"/>
        </w:rPr>
        <w:t>Administrator mora biti prijavljen.</w:t>
      </w:r>
    </w:p>
    <w:p w14:paraId="4804AE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48656FB3" w14:textId="2C38AE0D" w:rsidR="6E7F23B4" w:rsidRDefault="6E7F23B4" w:rsidP="545CB48D">
      <w:pPr>
        <w:pStyle w:val="BodyText"/>
        <w:numPr>
          <w:ilvl w:val="0"/>
          <w:numId w:val="14"/>
        </w:numPr>
        <w:rPr>
          <w:lang w:val="sr-Latn-CS"/>
        </w:rPr>
      </w:pPr>
      <w:r w:rsidRPr="545CB48D">
        <w:rPr>
          <w:lang w:val="sr-Latn-CS"/>
        </w:rPr>
        <w:t>Administrator pregleda listu registrovanih korisnika.</w:t>
      </w:r>
    </w:p>
    <w:p w14:paraId="5BD050EF" w14:textId="423351F7" w:rsidR="6E7F23B4" w:rsidRDefault="6E7F23B4" w:rsidP="545CB48D">
      <w:pPr>
        <w:pStyle w:val="BodyText"/>
        <w:numPr>
          <w:ilvl w:val="0"/>
          <w:numId w:val="14"/>
        </w:numPr>
        <w:rPr>
          <w:lang w:val="sr-Latn-CS"/>
        </w:rPr>
      </w:pPr>
      <w:r w:rsidRPr="545CB48D">
        <w:rPr>
          <w:lang w:val="sr-Latn-CS"/>
        </w:rPr>
        <w:t>Administrator pretražuje korisnike prema kriterijumu.</w:t>
      </w:r>
    </w:p>
    <w:p w14:paraId="68ED622A" w14:textId="5B2326F3" w:rsidR="6E7F23B4" w:rsidRDefault="6E7F23B4" w:rsidP="545CB48D">
      <w:pPr>
        <w:pStyle w:val="BodyText"/>
        <w:numPr>
          <w:ilvl w:val="0"/>
          <w:numId w:val="14"/>
        </w:numPr>
        <w:rPr>
          <w:lang w:val="sr-Latn-CS"/>
        </w:rPr>
      </w:pPr>
      <w:r w:rsidRPr="545CB48D">
        <w:rPr>
          <w:lang w:val="sr-Latn-CS"/>
        </w:rPr>
        <w:t>Administrator bira opciju za brisanje naloga.</w:t>
      </w:r>
    </w:p>
    <w:p w14:paraId="721445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3DA8022A" w14:textId="77777777" w:rsidR="007E0B43" w:rsidRDefault="00082A7C" w:rsidP="007E0B43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49C631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0EBFD8E2" w14:textId="19889C4E" w:rsidR="2A6C72FB" w:rsidRDefault="2A6C72FB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Korisnički nalog je obrisan.</w:t>
      </w:r>
    </w:p>
    <w:p w14:paraId="19B7D8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0FC47A12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3568AE5D" w14:textId="47C33096" w:rsidR="00786068" w:rsidRPr="003372D3" w:rsidRDefault="524A93D1" w:rsidP="00786068">
      <w:pPr>
        <w:pStyle w:val="Heading2"/>
        <w:rPr>
          <w:lang w:val="sr-Latn-CS"/>
        </w:rPr>
      </w:pPr>
      <w:r w:rsidRPr="545CB48D">
        <w:rPr>
          <w:lang w:val="sr-Latn-CS"/>
        </w:rPr>
        <w:t>Prikaz liste omiljenih filmova</w:t>
      </w:r>
    </w:p>
    <w:p w14:paraId="4EB516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19DB41A3" w14:textId="1BC3A68C" w:rsidR="650098BC" w:rsidRDefault="650098BC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 mogu da pregledaju svoju listu omiljenih filmova.</w:t>
      </w:r>
    </w:p>
    <w:p w14:paraId="60A81C3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42AC2F6C" w14:textId="6A37AB81" w:rsidR="3E47049F" w:rsidRDefault="3E47049F" w:rsidP="545CB48D">
      <w:pPr>
        <w:pStyle w:val="BodyText"/>
        <w:rPr>
          <w:lang w:val="sr-Latn-CS"/>
        </w:rPr>
      </w:pPr>
      <w:r w:rsidRPr="545CB48D">
        <w:rPr>
          <w:lang w:val="sr-Latn-CS"/>
        </w:rPr>
        <w:t>Registrovani korisnici.</w:t>
      </w:r>
    </w:p>
    <w:p w14:paraId="07A9B9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057435CE" w14:textId="13F63992" w:rsidR="54A3D3BD" w:rsidRDefault="54A3D3BD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mora imati dodate filmove u listu omiljenih.</w:t>
      </w:r>
    </w:p>
    <w:p w14:paraId="37BDC2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5EED8837" w14:textId="66755B8F" w:rsidR="2855A015" w:rsidRDefault="2855A015" w:rsidP="545CB48D">
      <w:pPr>
        <w:pStyle w:val="BodyText"/>
        <w:numPr>
          <w:ilvl w:val="0"/>
          <w:numId w:val="15"/>
        </w:numPr>
        <w:rPr>
          <w:lang w:val="sr-Latn-CS"/>
        </w:rPr>
      </w:pPr>
      <w:r w:rsidRPr="545CB48D">
        <w:rPr>
          <w:lang w:val="sr-Latn-CS"/>
        </w:rPr>
        <w:t>Korisnik otvara stranicu sa omiljenim filmovima.</w:t>
      </w:r>
    </w:p>
    <w:p w14:paraId="37620943" w14:textId="1CD16C8C" w:rsidR="2855A015" w:rsidRDefault="2855A015" w:rsidP="545CB48D">
      <w:pPr>
        <w:pStyle w:val="BodyText"/>
        <w:numPr>
          <w:ilvl w:val="0"/>
          <w:numId w:val="15"/>
        </w:numPr>
        <w:rPr>
          <w:lang w:val="sr-Latn-CS"/>
        </w:rPr>
      </w:pPr>
      <w:r w:rsidRPr="545CB48D">
        <w:rPr>
          <w:lang w:val="sr-Latn-CS"/>
        </w:rPr>
        <w:lastRenderedPageBreak/>
        <w:t>Sistem prikazuje listu filmova.</w:t>
      </w:r>
    </w:p>
    <w:p w14:paraId="5C30B2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2B795F28" w14:textId="5E1E8A73" w:rsidR="0D1FC75B" w:rsidRDefault="0D1FC75B" w:rsidP="545CB48D">
      <w:pPr>
        <w:pStyle w:val="BodyText"/>
        <w:rPr>
          <w:lang w:val="sr-Latn-CS"/>
        </w:rPr>
      </w:pPr>
      <w:r w:rsidRPr="545CB48D">
        <w:rPr>
          <w:lang w:val="sr-Latn-CS"/>
        </w:rPr>
        <w:t>Lista je prazna.</w:t>
      </w:r>
    </w:p>
    <w:p w14:paraId="782790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6BA99242" w14:textId="60FA114E" w:rsidR="4F2E9132" w:rsidRDefault="4F2E9132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vidi svoju listu omiljenih filmova.</w:t>
      </w:r>
    </w:p>
    <w:p w14:paraId="4FE235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1B9DA7E3" w14:textId="77777777" w:rsidR="007E0B43" w:rsidRDefault="007E0B43" w:rsidP="007E0B43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</w:p>
    <w:p w14:paraId="594A60F9" w14:textId="1E117008" w:rsidR="00786068" w:rsidRPr="003372D3" w:rsidRDefault="30C0CE96" w:rsidP="00786068">
      <w:pPr>
        <w:pStyle w:val="Heading2"/>
        <w:rPr>
          <w:lang w:val="sr-Latn-CS"/>
        </w:rPr>
      </w:pPr>
      <w:r w:rsidRPr="545CB48D">
        <w:rPr>
          <w:lang w:val="sr-Latn-CS"/>
        </w:rPr>
        <w:t>Pregled vremena i rasporeda projekcija</w:t>
      </w:r>
    </w:p>
    <w:p w14:paraId="74C05AE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Kratak opis:</w:t>
      </w:r>
    </w:p>
    <w:p w14:paraId="69F78CDA" w14:textId="6697A23C" w:rsidR="5CF3F47B" w:rsidRDefault="5CF3F47B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Korisnici mogu da pregledaju dostupne projekcije filmova</w:t>
      </w:r>
    </w:p>
    <w:p w14:paraId="221FEF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Akteri:</w:t>
      </w:r>
    </w:p>
    <w:p w14:paraId="5DD1F6C4" w14:textId="25761AD6" w:rsidR="3FB64089" w:rsidRDefault="3FB64089" w:rsidP="545CB48D">
      <w:pPr>
        <w:pStyle w:val="BodyText"/>
        <w:rPr>
          <w:lang w:val="sr-Latn-CS"/>
        </w:rPr>
      </w:pPr>
      <w:r w:rsidRPr="545CB48D">
        <w:rPr>
          <w:lang w:val="sr-Latn-CS"/>
        </w:rPr>
        <w:t>Neregistrovani korisnici, Registrovani korisnici.</w:t>
      </w:r>
    </w:p>
    <w:p w14:paraId="35FDA4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Preduslovi:</w:t>
      </w:r>
    </w:p>
    <w:p w14:paraId="2A90BE42" w14:textId="7D22635F" w:rsidR="69E4C75B" w:rsidRDefault="69E4C75B" w:rsidP="545CB48D">
      <w:pPr>
        <w:pStyle w:val="BodyText"/>
        <w:rPr>
          <w:lang w:val="sr-Latn-CS"/>
        </w:rPr>
      </w:pPr>
      <w:r w:rsidRPr="545CB48D">
        <w:rPr>
          <w:lang w:val="sr-Latn-CS"/>
        </w:rPr>
        <w:t>Nema.</w:t>
      </w:r>
    </w:p>
    <w:p w14:paraId="76A76AD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Osnovni tok:</w:t>
      </w:r>
    </w:p>
    <w:p w14:paraId="5168E1EA" w14:textId="2FF4D8B0" w:rsidR="007E0B43" w:rsidRPr="007E0B43" w:rsidRDefault="6F2247C5" w:rsidP="545CB48D">
      <w:pPr>
        <w:pStyle w:val="BodyText"/>
        <w:keepNext/>
        <w:numPr>
          <w:ilvl w:val="0"/>
          <w:numId w:val="16"/>
        </w:numPr>
        <w:rPr>
          <w:lang w:val="sr-Latn-CS"/>
        </w:rPr>
      </w:pPr>
      <w:r w:rsidRPr="545CB48D">
        <w:rPr>
          <w:lang w:val="sr-Latn-CS"/>
        </w:rPr>
        <w:t>Korisnik bira film iz galerije ili pretrage.</w:t>
      </w:r>
    </w:p>
    <w:p w14:paraId="1E382C14" w14:textId="68BF04C7" w:rsidR="007E0B43" w:rsidRPr="007E0B43" w:rsidRDefault="6F2247C5" w:rsidP="545CB48D">
      <w:pPr>
        <w:pStyle w:val="BodyText"/>
        <w:keepNext/>
        <w:numPr>
          <w:ilvl w:val="0"/>
          <w:numId w:val="16"/>
        </w:numPr>
        <w:rPr>
          <w:lang w:val="sr-Latn-CS"/>
        </w:rPr>
      </w:pPr>
      <w:r w:rsidRPr="545CB48D">
        <w:rPr>
          <w:lang w:val="sr-Latn-CS"/>
        </w:rPr>
        <w:t>Sistem prikazuje datume, vreme i raspoloživa sedišta za projekcije.</w:t>
      </w:r>
    </w:p>
    <w:p w14:paraId="71496B4E" w14:textId="36A6E530" w:rsidR="007E0B43" w:rsidRPr="007E0B43" w:rsidRDefault="007E0B43" w:rsidP="545CB48D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Izuzetci:</w:t>
      </w:r>
    </w:p>
    <w:p w14:paraId="0F296763" w14:textId="7E3B3A06" w:rsidR="6A895D5E" w:rsidRDefault="6A895D5E" w:rsidP="545CB48D">
      <w:pPr>
        <w:pStyle w:val="BodyText"/>
        <w:rPr>
          <w:lang w:val="sr-Latn-CS"/>
        </w:rPr>
      </w:pPr>
      <w:r w:rsidRPr="545CB48D">
        <w:rPr>
          <w:lang w:val="sr-Latn-CS"/>
        </w:rPr>
        <w:t>Nema dostupnih projekcija za izabrani film.</w:t>
      </w:r>
    </w:p>
    <w:p w14:paraId="39BEBB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Posledice:</w:t>
      </w:r>
    </w:p>
    <w:p w14:paraId="441F3EBA" w14:textId="4AE31B2A" w:rsidR="085E1C2A" w:rsidRDefault="085E1C2A" w:rsidP="545CB48D">
      <w:pPr>
        <w:pStyle w:val="BodyText"/>
        <w:rPr>
          <w:lang w:val="sr-Latn-CS"/>
        </w:rPr>
      </w:pPr>
      <w:r w:rsidRPr="545CB48D">
        <w:rPr>
          <w:lang w:val="sr-Latn-CS"/>
        </w:rPr>
        <w:t>Korisnik ima uvid u raspored projekcija</w:t>
      </w:r>
    </w:p>
    <w:p w14:paraId="2FBD63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Dijagram sekvence:</w:t>
      </w:r>
    </w:p>
    <w:p w14:paraId="3E35BD6F" w14:textId="0FA6525D" w:rsidR="00705464" w:rsidRPr="007E0B43" w:rsidRDefault="007E0B43" w:rsidP="545CB48D">
      <w:pPr>
        <w:pStyle w:val="BodyText"/>
        <w:rPr>
          <w:lang w:val="sr-Latn-CS"/>
        </w:rPr>
      </w:pPr>
      <w:r w:rsidRPr="545CB48D">
        <w:rPr>
          <w:highlight w:val="yellow"/>
          <w:lang w:val="sr-Latn-CS"/>
        </w:rPr>
        <w:t>...</w:t>
      </w:r>
      <w:r w:rsidR="59D35999" w:rsidRPr="545CB48D">
        <w:rPr>
          <w:lang w:val="sr-Latn-CS"/>
        </w:rPr>
        <w:t>`</w:t>
      </w:r>
    </w:p>
    <w:p w14:paraId="28D2BA63" w14:textId="57145252" w:rsidR="545CB48D" w:rsidRDefault="545CB48D" w:rsidP="545CB48D">
      <w:pPr>
        <w:pStyle w:val="BodyText"/>
        <w:rPr>
          <w:lang w:val="sr-Latn-CS"/>
        </w:rPr>
      </w:pPr>
    </w:p>
    <w:p w14:paraId="4986215B" w14:textId="77777777" w:rsidR="006E5E1D" w:rsidRDefault="006E5E1D" w:rsidP="006E5E1D">
      <w:pPr>
        <w:pStyle w:val="Heading1"/>
        <w:rPr>
          <w:lang w:val="sr-Latn-CS"/>
        </w:rPr>
      </w:pPr>
      <w:bookmarkStart w:id="11" w:name="_Toc163018916"/>
      <w:r w:rsidRPr="545CB48D">
        <w:rPr>
          <w:lang w:val="sr-Latn-CS"/>
        </w:rPr>
        <w:t>Dodatni zahtevi</w:t>
      </w:r>
      <w:bookmarkEnd w:id="11"/>
    </w:p>
    <w:p w14:paraId="10BD4693" w14:textId="77777777" w:rsidR="00834900" w:rsidRPr="003372D3" w:rsidRDefault="6FED5875" w:rsidP="00834900">
      <w:pPr>
        <w:pStyle w:val="Heading2"/>
        <w:rPr>
          <w:lang w:val="sr-Latn-CS"/>
        </w:rPr>
      </w:pPr>
      <w:bookmarkStart w:id="12" w:name="_Toc163018917"/>
      <w:r w:rsidRPr="545CB48D">
        <w:rPr>
          <w:lang w:val="sr-Latn-CS"/>
        </w:rPr>
        <w:t>Funkcionalnost</w:t>
      </w:r>
      <w:bookmarkEnd w:id="12"/>
    </w:p>
    <w:p w14:paraId="61E500A6" w14:textId="77777777" w:rsidR="006E5E1D" w:rsidRDefault="6FED5875" w:rsidP="00132780">
      <w:pPr>
        <w:pStyle w:val="BodyText"/>
        <w:rPr>
          <w:lang w:val="sr-Latn-CS"/>
        </w:rPr>
      </w:pPr>
      <w:r w:rsidRPr="545CB48D">
        <w:rPr>
          <w:lang w:val="sr-Latn-CS"/>
        </w:rPr>
        <w:t>U ovom odeljku su specificirani funkcionalni zahtevi koji su zajednički za više slučajeva korišćenja</w:t>
      </w:r>
      <w:r w:rsidR="006E5E1D" w:rsidRPr="545CB48D">
        <w:rPr>
          <w:lang w:val="sr-Latn-CS"/>
        </w:rPr>
        <w:t>.</w:t>
      </w:r>
    </w:p>
    <w:p w14:paraId="09A3F2C1" w14:textId="5D9121C2" w:rsidR="00167FDF" w:rsidRDefault="5AC4B2DB" w:rsidP="00DD0501">
      <w:pPr>
        <w:pStyle w:val="BodyText"/>
        <w:rPr>
          <w:lang w:val="sr-Latn-CS"/>
        </w:rPr>
      </w:pPr>
      <w:r w:rsidRPr="545CB48D">
        <w:rPr>
          <w:lang w:val="sr-Latn-CS"/>
        </w:rPr>
        <w:t>FilmFront</w:t>
      </w:r>
      <w:r w:rsidR="00167FDF" w:rsidRPr="545CB48D">
        <w:rPr>
          <w:lang w:val="sr-Latn-CS"/>
        </w:rPr>
        <w:t xml:space="preserve"> portal </w:t>
      </w:r>
      <w:r w:rsidR="7ABB8015" w:rsidRPr="545CB48D">
        <w:rPr>
          <w:lang w:val="sr-Latn-CS"/>
        </w:rPr>
        <w:t>ne zahteva nikakve dodatne funkcionalnosti</w:t>
      </w:r>
      <w:r w:rsidR="00167FDF" w:rsidRPr="545CB48D">
        <w:rPr>
          <w:lang w:val="sr-Latn-CS"/>
        </w:rPr>
        <w:t>.</w:t>
      </w:r>
    </w:p>
    <w:p w14:paraId="072E30AE" w14:textId="77777777" w:rsidR="00834900" w:rsidRDefault="7C1A6E2C" w:rsidP="00834900">
      <w:pPr>
        <w:pStyle w:val="Heading2"/>
        <w:rPr>
          <w:lang w:val="sr-Latn-CS"/>
        </w:rPr>
      </w:pPr>
      <w:bookmarkStart w:id="13" w:name="_Toc163018918"/>
      <w:r w:rsidRPr="545CB48D">
        <w:rPr>
          <w:lang w:val="sr-Latn-CS"/>
        </w:rPr>
        <w:t>Upotrebivost</w:t>
      </w:r>
      <w:bookmarkEnd w:id="13"/>
    </w:p>
    <w:p w14:paraId="24B766D5" w14:textId="77777777" w:rsidR="00834900" w:rsidRDefault="6FED5875" w:rsidP="00E41E1D">
      <w:pPr>
        <w:pStyle w:val="BodyText"/>
        <w:rPr>
          <w:lang w:val="sr-Latn-CS"/>
        </w:rPr>
      </w:pPr>
      <w:r w:rsidRPr="545CB48D">
        <w:rPr>
          <w:lang w:val="sr-Latn-CS"/>
        </w:rPr>
        <w:t>U ovom odeljku su specificirani zahtevi</w:t>
      </w:r>
      <w:r w:rsidR="7A4CD218" w:rsidRPr="545CB48D">
        <w:rPr>
          <w:lang w:val="sr-Latn-CS"/>
        </w:rPr>
        <w:t xml:space="preserve"> koji su vezani za, ili utiču na </w:t>
      </w:r>
      <w:r w:rsidRPr="545CB48D">
        <w:rPr>
          <w:lang w:val="sr-Latn-CS"/>
        </w:rPr>
        <w:t>upotrebivosti sistema koji se razvija.</w:t>
      </w:r>
    </w:p>
    <w:p w14:paraId="7F16637B" w14:textId="77777777" w:rsidR="001517F6" w:rsidRPr="001517F6" w:rsidRDefault="66268518" w:rsidP="001517F6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Korisnički interfejs prilagođen korisniku:</w:t>
      </w:r>
    </w:p>
    <w:p w14:paraId="1035815C" w14:textId="77EDFDFE" w:rsidR="001517F6" w:rsidRDefault="6DA13354" w:rsidP="00F220C7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Korisnički interfejs </w:t>
      </w:r>
      <w:r w:rsidR="541F4F59" w:rsidRPr="545CB48D">
        <w:rPr>
          <w:lang w:val="sr-Latn-CS"/>
        </w:rPr>
        <w:t>FilmFront</w:t>
      </w:r>
      <w:r w:rsidRPr="545CB48D"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7D9B0F9B" w14:textId="77777777" w:rsidR="00834900" w:rsidRPr="003372D3" w:rsidRDefault="7C1A6E2C" w:rsidP="00834900">
      <w:pPr>
        <w:pStyle w:val="Heading2"/>
        <w:rPr>
          <w:lang w:val="sr-Latn-CS"/>
        </w:rPr>
      </w:pPr>
      <w:bookmarkStart w:id="14" w:name="_Toc163018919"/>
      <w:r w:rsidRPr="545CB48D">
        <w:rPr>
          <w:lang w:val="sr-Latn-CS"/>
        </w:rPr>
        <w:lastRenderedPageBreak/>
        <w:t>Pouzdanost</w:t>
      </w:r>
      <w:bookmarkEnd w:id="14"/>
    </w:p>
    <w:p w14:paraId="4FE76D72" w14:textId="77777777" w:rsidR="00834900" w:rsidRDefault="7A4CD218" w:rsidP="00834900">
      <w:pPr>
        <w:pStyle w:val="BodyText"/>
        <w:rPr>
          <w:lang w:val="sr-Latn-CS"/>
        </w:rPr>
      </w:pPr>
      <w:r w:rsidRPr="545CB48D"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1517F6" w:rsidRDefault="66268518" w:rsidP="001517F6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Dostupnost:</w:t>
      </w:r>
    </w:p>
    <w:p w14:paraId="166A5181" w14:textId="4974DA4B" w:rsidR="001517F6" w:rsidRDefault="65C3ED47" w:rsidP="00456A20">
      <w:pPr>
        <w:pStyle w:val="BodyText"/>
        <w:rPr>
          <w:lang w:val="sr-Latn-CS"/>
        </w:rPr>
      </w:pPr>
      <w:r w:rsidRPr="545CB48D">
        <w:rPr>
          <w:lang w:val="sr-Latn-CS"/>
        </w:rPr>
        <w:t>FilmFront</w:t>
      </w:r>
      <w:r w:rsidR="00456A20" w:rsidRPr="545CB48D">
        <w:rPr>
          <w:lang w:val="sr-Latn-CS"/>
        </w:rPr>
        <w:t xml:space="preserve"> portal će biti dostupan 24 časa dnevno, 7 dana u nedelji. Vreme kada portal nije dostupan ne sme da pređe 10%.</w:t>
      </w:r>
    </w:p>
    <w:p w14:paraId="533D4662" w14:textId="77777777" w:rsidR="001517F6" w:rsidRPr="001517F6" w:rsidRDefault="66268518" w:rsidP="00456A20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Srednje vreme između otkaza:</w:t>
      </w:r>
    </w:p>
    <w:p w14:paraId="67120DA8" w14:textId="77777777" w:rsidR="001517F6" w:rsidRDefault="00456A20" w:rsidP="00456A20">
      <w:pPr>
        <w:pStyle w:val="BodyText"/>
        <w:rPr>
          <w:lang w:val="sr-Latn-CS"/>
        </w:rPr>
      </w:pPr>
      <w:r w:rsidRPr="545CB48D">
        <w:rPr>
          <w:lang w:val="sr-Latn-CS"/>
        </w:rPr>
        <w:t>Srednje vreme između dva sukcesivna otkaza ne sme da padne ispod 120 sati.</w:t>
      </w:r>
    </w:p>
    <w:p w14:paraId="06F4DAEB" w14:textId="77777777" w:rsidR="00834900" w:rsidRPr="003372D3" w:rsidRDefault="7C1A6E2C" w:rsidP="00834900">
      <w:pPr>
        <w:pStyle w:val="Heading2"/>
        <w:rPr>
          <w:lang w:val="sr-Latn-CS"/>
        </w:rPr>
      </w:pPr>
      <w:bookmarkStart w:id="15" w:name="_Toc163018920"/>
      <w:r w:rsidRPr="545CB48D">
        <w:rPr>
          <w:lang w:val="sr-Latn-CS"/>
        </w:rPr>
        <w:t>Performanse</w:t>
      </w:r>
      <w:bookmarkEnd w:id="15"/>
    </w:p>
    <w:p w14:paraId="4837834C" w14:textId="77777777" w:rsidR="00834900" w:rsidRDefault="7A4CD218" w:rsidP="00E41E1D">
      <w:pPr>
        <w:pStyle w:val="BodyText"/>
        <w:rPr>
          <w:lang w:val="sr-Latn-CS"/>
        </w:rPr>
      </w:pPr>
      <w:r w:rsidRPr="545CB48D"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1517F6" w:rsidRDefault="66268518" w:rsidP="001517F6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Broj korisnika koji simultano pristupaju:</w:t>
      </w:r>
    </w:p>
    <w:p w14:paraId="4EE9030D" w14:textId="77777777" w:rsidR="001517F6" w:rsidRDefault="70367889" w:rsidP="00037080">
      <w:pPr>
        <w:pStyle w:val="BodyText"/>
        <w:rPr>
          <w:lang w:val="sr-Latn-CS"/>
        </w:rPr>
      </w:pPr>
      <w:r w:rsidRPr="545CB48D">
        <w:rPr>
          <w:lang w:val="sr-Latn-CS"/>
        </w:rPr>
        <w:t>Sistem će da podrži do 1000 simultanih pristupa korisnika</w:t>
      </w:r>
      <w:r w:rsidR="61F9BEDE" w:rsidRPr="545CB48D">
        <w:rPr>
          <w:lang w:val="sr-Latn-CS"/>
        </w:rPr>
        <w:t xml:space="preserve"> portalu</w:t>
      </w:r>
      <w:r w:rsidRPr="545CB48D">
        <w:rPr>
          <w:lang w:val="sr-Latn-CS"/>
        </w:rPr>
        <w:t>.</w:t>
      </w:r>
      <w:r w:rsidR="6DA13354" w:rsidRPr="545CB48D">
        <w:rPr>
          <w:lang w:val="sr-Latn-CS"/>
        </w:rPr>
        <w:t xml:space="preserve"> </w:t>
      </w:r>
    </w:p>
    <w:p w14:paraId="541957DD" w14:textId="77777777" w:rsidR="001517F6" w:rsidRPr="001517F6" w:rsidRDefault="66268518" w:rsidP="00456A20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 xml:space="preserve">Vreme odziva </w:t>
      </w:r>
      <w:r w:rsidR="00456A20" w:rsidRPr="545CB48D">
        <w:rPr>
          <w:b/>
          <w:bCs/>
          <w:lang w:val="sr-Latn-CS"/>
        </w:rPr>
        <w:t xml:space="preserve">za pristup </w:t>
      </w:r>
      <w:r w:rsidRPr="545CB48D">
        <w:rPr>
          <w:b/>
          <w:bCs/>
          <w:lang w:val="sr-Latn-CS"/>
        </w:rPr>
        <w:t>baz</w:t>
      </w:r>
      <w:r w:rsidR="00456A20" w:rsidRPr="545CB48D">
        <w:rPr>
          <w:b/>
          <w:bCs/>
          <w:lang w:val="sr-Latn-CS"/>
        </w:rPr>
        <w:t>i</w:t>
      </w:r>
      <w:r w:rsidRPr="545CB48D">
        <w:rPr>
          <w:b/>
          <w:bCs/>
          <w:lang w:val="sr-Latn-CS"/>
        </w:rPr>
        <w:t xml:space="preserve"> podataka:</w:t>
      </w:r>
    </w:p>
    <w:p w14:paraId="7596993A" w14:textId="77777777" w:rsidR="001517F6" w:rsidRDefault="21E0FE0C" w:rsidP="00677488">
      <w:pPr>
        <w:pStyle w:val="BodyText"/>
        <w:rPr>
          <w:lang w:val="sr-Latn-CS"/>
        </w:rPr>
      </w:pPr>
      <w:r w:rsidRPr="545CB48D">
        <w:rPr>
          <w:lang w:val="sr-Latn-CS"/>
        </w:rPr>
        <w:t>Vreme potrebno za pristupanje bazi podataka u cilju izvršenje nekog upita ne sme da veće od 5 sekundi.</w:t>
      </w:r>
    </w:p>
    <w:p w14:paraId="10DCFB28" w14:textId="77777777" w:rsidR="00834900" w:rsidRPr="003372D3" w:rsidRDefault="7A4CD218" w:rsidP="00E41E1D">
      <w:pPr>
        <w:pStyle w:val="Heading2"/>
        <w:rPr>
          <w:lang w:val="sr-Latn-CS"/>
        </w:rPr>
      </w:pPr>
      <w:bookmarkStart w:id="16" w:name="_Toc163018921"/>
      <w:r w:rsidRPr="545CB48D">
        <w:rPr>
          <w:lang w:val="sr-Latn-CS"/>
        </w:rPr>
        <w:t>Podrška i održavanje</w:t>
      </w:r>
      <w:bookmarkEnd w:id="16"/>
    </w:p>
    <w:p w14:paraId="19C01F88" w14:textId="77777777" w:rsidR="00834900" w:rsidRDefault="7A4CD218" w:rsidP="00E41E1D">
      <w:pPr>
        <w:pStyle w:val="BodyText"/>
        <w:rPr>
          <w:lang w:val="sr-Latn-CS"/>
        </w:rPr>
      </w:pPr>
      <w:r w:rsidRPr="545CB48D">
        <w:rPr>
          <w:lang w:val="sr-Latn-CS"/>
        </w:rPr>
        <w:t>U ovom odeljku su specificirani zahtevi koji treba da poboljšaju stepen podrške i mogućnost održavanja sistema koji se razvija.</w:t>
      </w:r>
    </w:p>
    <w:p w14:paraId="48BD5074" w14:textId="11286216" w:rsidR="00114E2C" w:rsidRDefault="6B59A9BA" w:rsidP="00114E2C">
      <w:pPr>
        <w:pStyle w:val="BodyText"/>
        <w:rPr>
          <w:lang w:val="sr-Latn-CS"/>
        </w:rPr>
      </w:pPr>
      <w:r w:rsidRPr="545CB48D">
        <w:rPr>
          <w:lang w:val="sr-Latn-CS"/>
        </w:rPr>
        <w:t>FilmFront</w:t>
      </w:r>
      <w:r w:rsidR="332FFDE6" w:rsidRPr="545CB48D">
        <w:rPr>
          <w:lang w:val="sr-Latn-CS"/>
        </w:rPr>
        <w:t xml:space="preserve"> portal ne zahteva posebnu podršku i održavanje.</w:t>
      </w:r>
    </w:p>
    <w:p w14:paraId="3DDD9387" w14:textId="77777777" w:rsidR="00834900" w:rsidRPr="003372D3" w:rsidRDefault="7C1A6E2C" w:rsidP="00E41E1D">
      <w:pPr>
        <w:pStyle w:val="Heading2"/>
        <w:rPr>
          <w:lang w:val="sr-Latn-CS"/>
        </w:rPr>
      </w:pPr>
      <w:bookmarkStart w:id="17" w:name="_Toc163018922"/>
      <w:r w:rsidRPr="545CB48D">
        <w:rPr>
          <w:lang w:val="sr-Latn-CS"/>
        </w:rPr>
        <w:t>Ograničenja</w:t>
      </w:r>
      <w:bookmarkEnd w:id="17"/>
    </w:p>
    <w:p w14:paraId="2BCC7FAD" w14:textId="77777777" w:rsidR="00834900" w:rsidRDefault="7A4CD218" w:rsidP="00E41E1D">
      <w:pPr>
        <w:pStyle w:val="BodyText"/>
        <w:rPr>
          <w:lang w:val="sr-Latn-CS"/>
        </w:rPr>
      </w:pPr>
      <w:r w:rsidRPr="545CB48D">
        <w:rPr>
          <w:lang w:val="sr-Latn-CS"/>
        </w:rPr>
        <w:t>U ovom odeljku su specificirana ograničenja kojih se treba pridržavati pri projektovanju sistema koji se razvija.</w:t>
      </w:r>
    </w:p>
    <w:p w14:paraId="203CEF88" w14:textId="77777777" w:rsidR="00456A20" w:rsidRPr="001517F6" w:rsidRDefault="65BEF9A4" w:rsidP="00456A20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Hardverska platforma</w:t>
      </w:r>
      <w:r w:rsidR="00456A20" w:rsidRPr="545CB48D">
        <w:rPr>
          <w:b/>
          <w:bCs/>
          <w:lang w:val="sr-Latn-CS"/>
        </w:rPr>
        <w:t>:</w:t>
      </w:r>
    </w:p>
    <w:p w14:paraId="33B534BA" w14:textId="77777777" w:rsidR="00A8646C" w:rsidRPr="00A8646C" w:rsidRDefault="65BEF9A4" w:rsidP="00A8646C">
      <w:pPr>
        <w:pStyle w:val="BodyText"/>
        <w:rPr>
          <w:lang w:val="sr-Latn-CS"/>
        </w:rPr>
      </w:pPr>
      <w:r w:rsidRPr="545CB48D">
        <w:rPr>
          <w:lang w:val="sr-Latn-CS"/>
        </w:rPr>
        <w:t xml:space="preserve">Klijentski deo sistema treba da ima mogućnost izvršavanja na bilo kom PC računaru sa minimum Pentium II procesorom i 128 MB RAM memorije. </w:t>
      </w:r>
    </w:p>
    <w:p w14:paraId="509D3A0C" w14:textId="77777777" w:rsidR="00456A20" w:rsidRPr="00A8646C" w:rsidRDefault="65BEF9A4" w:rsidP="00A8646C">
      <w:pPr>
        <w:pStyle w:val="BodyText"/>
        <w:rPr>
          <w:lang w:val="sr-Latn-CS"/>
        </w:rPr>
      </w:pPr>
      <w:r w:rsidRPr="545CB48D">
        <w:rPr>
          <w:lang w:val="sr-Latn-CS"/>
        </w:rPr>
        <w:t>Serverski deo sistema će raditi na PC računaru sa procesorom Pentium IV i 1GB RAM memorije.</w:t>
      </w:r>
    </w:p>
    <w:p w14:paraId="20E198CD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 w:rsidRPr="545CB48D">
        <w:rPr>
          <w:b/>
          <w:bCs/>
          <w:lang w:val="sr-Latn-CS"/>
        </w:rPr>
        <w:t>Tipovi Web čitača:</w:t>
      </w:r>
    </w:p>
    <w:p w14:paraId="7E2AB227" w14:textId="77777777" w:rsidR="00834900" w:rsidRPr="00397DD2" w:rsidRDefault="001C5F47" w:rsidP="00C64574">
      <w:pPr>
        <w:pStyle w:val="BodyText"/>
        <w:rPr>
          <w:lang w:val="sr-Latn-CS"/>
        </w:rPr>
      </w:pPr>
      <w:r w:rsidRPr="545CB48D">
        <w:rPr>
          <w:lang w:val="sr-Latn-CS"/>
        </w:rPr>
        <w:t>Klijentski deo PeNcIL portala će biti optimizovan za sledeće Web čitače: Internet Explorer 6.0 i noviji, Opera 8.0 i noviji, kao i Firefox</w:t>
      </w:r>
      <w:r w:rsidR="00167FDF" w:rsidRPr="545CB48D">
        <w:rPr>
          <w:lang w:val="sr-Latn-CS"/>
        </w:rPr>
        <w:t xml:space="preserve"> (Mozilla).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B67F0" w14:textId="77777777" w:rsidR="00A12D42" w:rsidRDefault="00A12D42">
      <w:r>
        <w:separator/>
      </w:r>
    </w:p>
  </w:endnote>
  <w:endnote w:type="continuationSeparator" w:id="0">
    <w:p w14:paraId="6BA1DCDA" w14:textId="77777777" w:rsidR="00A12D42" w:rsidRDefault="00A1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F2D8B6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5CB48D" w14:paraId="3EEFC546" w14:textId="77777777" w:rsidTr="545CB48D">
      <w:trPr>
        <w:trHeight w:val="300"/>
      </w:trPr>
      <w:tc>
        <w:tcPr>
          <w:tcW w:w="3120" w:type="dxa"/>
        </w:tcPr>
        <w:p w14:paraId="723774DE" w14:textId="1BD625AE" w:rsidR="545CB48D" w:rsidRDefault="545CB48D" w:rsidP="545CB48D">
          <w:pPr>
            <w:pStyle w:val="Header"/>
            <w:ind w:left="-115"/>
          </w:pPr>
        </w:p>
      </w:tc>
      <w:tc>
        <w:tcPr>
          <w:tcW w:w="3120" w:type="dxa"/>
        </w:tcPr>
        <w:p w14:paraId="6A97310A" w14:textId="665E7BF2" w:rsidR="545CB48D" w:rsidRDefault="545CB48D" w:rsidP="545CB48D">
          <w:pPr>
            <w:pStyle w:val="Header"/>
            <w:jc w:val="center"/>
          </w:pPr>
        </w:p>
      </w:tc>
      <w:tc>
        <w:tcPr>
          <w:tcW w:w="3120" w:type="dxa"/>
        </w:tcPr>
        <w:p w14:paraId="56515AF2" w14:textId="2BE73369" w:rsidR="545CB48D" w:rsidRDefault="545CB48D" w:rsidP="545CB48D">
          <w:pPr>
            <w:pStyle w:val="Header"/>
            <w:ind w:right="-115"/>
            <w:jc w:val="right"/>
          </w:pPr>
        </w:p>
      </w:tc>
    </w:tr>
  </w:tbl>
  <w:p w14:paraId="358A37D4" w14:textId="29212CD6" w:rsidR="545CB48D" w:rsidRDefault="545CB48D" w:rsidP="545CB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A3991A6" w14:textId="77777777" w:rsidTr="545CB48D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5C2DA8FF" w:rsidR="002C12A7" w:rsidRPr="003372D3" w:rsidRDefault="545CB48D">
          <w:pPr>
            <w:jc w:val="center"/>
            <w:rPr>
              <w:lang w:val="sr-Latn-CS"/>
            </w:rPr>
          </w:pPr>
          <w:r w:rsidRPr="545CB48D">
            <w:rPr>
              <w:rFonts w:ascii="Symbol" w:eastAsia="Symbol" w:hAnsi="Symbol" w:cs="Symbol"/>
              <w:lang w:val="sr-Latn-CS"/>
            </w:rPr>
            <w:t>Ó</w:t>
          </w:r>
          <w:r w:rsidRPr="545CB48D">
            <w:rPr>
              <w:lang w:val="sr-Latn-CS"/>
            </w:rPr>
            <w:t>FilmFront,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5D41491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FB78278" w14:textId="77777777" w:rsidR="002C12A7" w:rsidRPr="003372D3" w:rsidRDefault="002C12A7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6DB82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78255" w14:textId="77777777" w:rsidR="00A12D42" w:rsidRDefault="00A12D42">
      <w:r>
        <w:separator/>
      </w:r>
    </w:p>
  </w:footnote>
  <w:footnote w:type="continuationSeparator" w:id="0">
    <w:p w14:paraId="711EE616" w14:textId="77777777" w:rsidR="00A12D42" w:rsidRDefault="00A12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39945" w14:textId="77777777" w:rsidR="002C12A7" w:rsidRDefault="002C12A7">
    <w:pPr>
      <w:rPr>
        <w:sz w:val="24"/>
      </w:rPr>
    </w:pPr>
  </w:p>
  <w:p w14:paraId="0562CB0E" w14:textId="77777777" w:rsidR="002C12A7" w:rsidRDefault="002C12A7">
    <w:pPr>
      <w:pBdr>
        <w:top w:val="single" w:sz="6" w:space="1" w:color="auto"/>
      </w:pBdr>
      <w:rPr>
        <w:sz w:val="24"/>
      </w:rPr>
    </w:pPr>
  </w:p>
  <w:p w14:paraId="79B69D02" w14:textId="6DB24990" w:rsidR="00ED04D4" w:rsidRPr="00ED04D4" w:rsidRDefault="00ED04D4" w:rsidP="00ED04D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 w:rsidRPr="00ED04D4">
      <w:rPr>
        <w:rFonts w:ascii="Arial" w:hAnsi="Arial"/>
        <w:b/>
        <w:sz w:val="36"/>
        <w:lang w:val="sr-Latn-BA"/>
      </w:rPr>
      <w:t>FilmFront</w:t>
    </w:r>
  </w:p>
  <w:p w14:paraId="34CE0A41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62EBF3C5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565E51A" w14:textId="77777777" w:rsidTr="545CB48D">
      <w:tc>
        <w:tcPr>
          <w:tcW w:w="6379" w:type="dxa"/>
        </w:tcPr>
        <w:p w14:paraId="65786598" w14:textId="561F38D2" w:rsidR="002C12A7" w:rsidRPr="003372D3" w:rsidRDefault="545CB48D">
          <w:pPr>
            <w:rPr>
              <w:lang w:val="sr-Latn-CS"/>
            </w:rPr>
          </w:pPr>
          <w:r w:rsidRPr="545CB48D">
            <w:rPr>
              <w:lang w:val="sr-Latn-CS"/>
            </w:rPr>
            <w:t>Online bioskop</w:t>
          </w:r>
        </w:p>
      </w:tc>
      <w:tc>
        <w:tcPr>
          <w:tcW w:w="3179" w:type="dxa"/>
        </w:tcPr>
        <w:p w14:paraId="06F89D34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EA82502" w14:textId="77777777" w:rsidTr="545CB48D">
      <w:tc>
        <w:tcPr>
          <w:tcW w:w="6379" w:type="dxa"/>
        </w:tcPr>
        <w:p w14:paraId="66B2390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A8852F8" w14:textId="60C65D94" w:rsidR="002C12A7" w:rsidRPr="003372D3" w:rsidRDefault="545CB48D">
          <w:pPr>
            <w:rPr>
              <w:lang w:val="sr-Latn-CS"/>
            </w:rPr>
          </w:pPr>
          <w:r w:rsidRPr="545CB48D">
            <w:rPr>
              <w:lang w:val="sr-Latn-CS"/>
            </w:rPr>
            <w:t xml:space="preserve">  Datum:  18.12.2024. god.</w:t>
          </w:r>
        </w:p>
      </w:tc>
    </w:tr>
    <w:tr w:rsidR="002C12A7" w:rsidRPr="003372D3" w14:paraId="6617C161" w14:textId="77777777" w:rsidTr="545CB48D">
      <w:tc>
        <w:tcPr>
          <w:tcW w:w="9558" w:type="dxa"/>
          <w:gridSpan w:val="2"/>
        </w:tcPr>
        <w:p w14:paraId="7E9A89FB" w14:textId="5A8ED721" w:rsidR="002C12A7" w:rsidRPr="003372D3" w:rsidRDefault="545CB48D">
          <w:pPr>
            <w:rPr>
              <w:lang w:val="sr-Latn-CS"/>
            </w:rPr>
          </w:pPr>
          <w:r w:rsidRPr="545CB48D">
            <w:rPr>
              <w:lang w:val="sr-Latn-CS"/>
            </w:rPr>
            <w:t>FilmFront-Online bioskop-04</w:t>
          </w:r>
        </w:p>
      </w:tc>
    </w:tr>
  </w:tbl>
  <w:p w14:paraId="6D98A12B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2F646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4C40EA8"/>
    <w:multiLevelType w:val="hybridMultilevel"/>
    <w:tmpl w:val="E9A05C6C"/>
    <w:lvl w:ilvl="0" w:tplc="FA983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68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2A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61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A3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42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AD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68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A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490245735">
    <w:abstractNumId w:val="12"/>
  </w:num>
  <w:num w:numId="2" w16cid:durableId="1012680316">
    <w:abstractNumId w:val="21"/>
  </w:num>
  <w:num w:numId="3" w16cid:durableId="1022197255">
    <w:abstractNumId w:val="20"/>
  </w:num>
  <w:num w:numId="4" w16cid:durableId="388386435">
    <w:abstractNumId w:val="3"/>
  </w:num>
  <w:num w:numId="5" w16cid:durableId="1188567537">
    <w:abstractNumId w:val="10"/>
  </w:num>
  <w:num w:numId="6" w16cid:durableId="1474328445">
    <w:abstractNumId w:val="14"/>
  </w:num>
  <w:num w:numId="7" w16cid:durableId="909273498">
    <w:abstractNumId w:val="4"/>
  </w:num>
  <w:num w:numId="8" w16cid:durableId="363137772">
    <w:abstractNumId w:val="9"/>
  </w:num>
  <w:num w:numId="9" w16cid:durableId="912006869">
    <w:abstractNumId w:val="13"/>
  </w:num>
  <w:num w:numId="10" w16cid:durableId="2083597318">
    <w:abstractNumId w:val="16"/>
  </w:num>
  <w:num w:numId="11" w16cid:durableId="477648808">
    <w:abstractNumId w:val="7"/>
  </w:num>
  <w:num w:numId="12" w16cid:durableId="243953324">
    <w:abstractNumId w:val="0"/>
  </w:num>
  <w:num w:numId="13" w16cid:durableId="105005740">
    <w:abstractNumId w:val="5"/>
  </w:num>
  <w:num w:numId="14" w16cid:durableId="2024285595">
    <w:abstractNumId w:val="18"/>
  </w:num>
  <w:num w:numId="15" w16cid:durableId="1865632905">
    <w:abstractNumId w:val="1"/>
  </w:num>
  <w:num w:numId="16" w16cid:durableId="1841769978">
    <w:abstractNumId w:val="19"/>
  </w:num>
  <w:num w:numId="17" w16cid:durableId="57436261">
    <w:abstractNumId w:val="17"/>
  </w:num>
  <w:num w:numId="18" w16cid:durableId="683480675">
    <w:abstractNumId w:val="11"/>
  </w:num>
  <w:num w:numId="19" w16cid:durableId="1991666903">
    <w:abstractNumId w:val="2"/>
  </w:num>
  <w:num w:numId="20" w16cid:durableId="1121261192">
    <w:abstractNumId w:val="6"/>
  </w:num>
  <w:num w:numId="21" w16cid:durableId="503395366">
    <w:abstractNumId w:val="8"/>
  </w:num>
  <w:num w:numId="22" w16cid:durableId="1532307560">
    <w:abstractNumId w:val="15"/>
  </w:num>
  <w:num w:numId="23" w16cid:durableId="1319575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338E"/>
    <w:rsid w:val="00080F92"/>
    <w:rsid w:val="000817C9"/>
    <w:rsid w:val="00082A7C"/>
    <w:rsid w:val="00097F43"/>
    <w:rsid w:val="000B2C36"/>
    <w:rsid w:val="000C5245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50A2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75065"/>
    <w:rsid w:val="002922C4"/>
    <w:rsid w:val="002A2D63"/>
    <w:rsid w:val="002A5E27"/>
    <w:rsid w:val="002A7107"/>
    <w:rsid w:val="002B5424"/>
    <w:rsid w:val="002C12A7"/>
    <w:rsid w:val="002D5541"/>
    <w:rsid w:val="002E1608"/>
    <w:rsid w:val="002F2B88"/>
    <w:rsid w:val="003356F6"/>
    <w:rsid w:val="003372D3"/>
    <w:rsid w:val="00347321"/>
    <w:rsid w:val="00373231"/>
    <w:rsid w:val="003776C8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22214"/>
    <w:rsid w:val="00445A8C"/>
    <w:rsid w:val="004526F1"/>
    <w:rsid w:val="00456A20"/>
    <w:rsid w:val="00460783"/>
    <w:rsid w:val="00473B3E"/>
    <w:rsid w:val="004831AE"/>
    <w:rsid w:val="00491CC1"/>
    <w:rsid w:val="00494BF3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21890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36FC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B7BDC"/>
    <w:rsid w:val="009C3260"/>
    <w:rsid w:val="009D5ECD"/>
    <w:rsid w:val="009F2784"/>
    <w:rsid w:val="009F61E4"/>
    <w:rsid w:val="00A12200"/>
    <w:rsid w:val="00A12D42"/>
    <w:rsid w:val="00A214E0"/>
    <w:rsid w:val="00A36583"/>
    <w:rsid w:val="00A3D563"/>
    <w:rsid w:val="00A5276A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569C4"/>
    <w:rsid w:val="00B70376"/>
    <w:rsid w:val="00B83445"/>
    <w:rsid w:val="00B849B5"/>
    <w:rsid w:val="00B93B67"/>
    <w:rsid w:val="00B947EE"/>
    <w:rsid w:val="00BA03E9"/>
    <w:rsid w:val="00BB2EBC"/>
    <w:rsid w:val="00BC0D10"/>
    <w:rsid w:val="00BC2229"/>
    <w:rsid w:val="00BC4506"/>
    <w:rsid w:val="00C032FC"/>
    <w:rsid w:val="00C175A9"/>
    <w:rsid w:val="00C206AF"/>
    <w:rsid w:val="00C41342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57AC"/>
    <w:rsid w:val="00DD0501"/>
    <w:rsid w:val="00DD4C2E"/>
    <w:rsid w:val="00DE3C0B"/>
    <w:rsid w:val="00DE518F"/>
    <w:rsid w:val="00E01AFB"/>
    <w:rsid w:val="00E04173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04D4"/>
    <w:rsid w:val="00ED1FFE"/>
    <w:rsid w:val="00ED78A2"/>
    <w:rsid w:val="00EE56F0"/>
    <w:rsid w:val="00F02B6F"/>
    <w:rsid w:val="00F06298"/>
    <w:rsid w:val="00F12B16"/>
    <w:rsid w:val="00F220C7"/>
    <w:rsid w:val="00F31591"/>
    <w:rsid w:val="00F59DBD"/>
    <w:rsid w:val="00F6331E"/>
    <w:rsid w:val="00F6773B"/>
    <w:rsid w:val="00F70F8C"/>
    <w:rsid w:val="00F8455A"/>
    <w:rsid w:val="00F93061"/>
    <w:rsid w:val="00FA57D9"/>
    <w:rsid w:val="00FD7BE1"/>
    <w:rsid w:val="013FBA87"/>
    <w:rsid w:val="016B0F56"/>
    <w:rsid w:val="019A2D69"/>
    <w:rsid w:val="01D1E43A"/>
    <w:rsid w:val="022250EE"/>
    <w:rsid w:val="02DBA326"/>
    <w:rsid w:val="0300AA10"/>
    <w:rsid w:val="03378D95"/>
    <w:rsid w:val="038B7DE0"/>
    <w:rsid w:val="04EEF450"/>
    <w:rsid w:val="053E20B1"/>
    <w:rsid w:val="065489C0"/>
    <w:rsid w:val="082C8E82"/>
    <w:rsid w:val="085E1C2A"/>
    <w:rsid w:val="0898A178"/>
    <w:rsid w:val="092C81F0"/>
    <w:rsid w:val="09EC9C2E"/>
    <w:rsid w:val="0A15F7B7"/>
    <w:rsid w:val="0A502D6A"/>
    <w:rsid w:val="0AB33AD9"/>
    <w:rsid w:val="0B860421"/>
    <w:rsid w:val="0C223C8C"/>
    <w:rsid w:val="0D1FC75B"/>
    <w:rsid w:val="0FE20F4A"/>
    <w:rsid w:val="100B7147"/>
    <w:rsid w:val="1189436A"/>
    <w:rsid w:val="13D40BA0"/>
    <w:rsid w:val="13E98EDB"/>
    <w:rsid w:val="143A3B58"/>
    <w:rsid w:val="14991D09"/>
    <w:rsid w:val="1576E20E"/>
    <w:rsid w:val="16BA008F"/>
    <w:rsid w:val="177AF610"/>
    <w:rsid w:val="18CD5CAB"/>
    <w:rsid w:val="19B48800"/>
    <w:rsid w:val="1A25976D"/>
    <w:rsid w:val="1A609CAB"/>
    <w:rsid w:val="1BFEA468"/>
    <w:rsid w:val="1CBCA6CC"/>
    <w:rsid w:val="1DD4F0AE"/>
    <w:rsid w:val="1E7EE789"/>
    <w:rsid w:val="1ECFD386"/>
    <w:rsid w:val="21E0FE0C"/>
    <w:rsid w:val="22C110CA"/>
    <w:rsid w:val="23CB97E8"/>
    <w:rsid w:val="240A6ED3"/>
    <w:rsid w:val="241EB8B2"/>
    <w:rsid w:val="24BBEE4C"/>
    <w:rsid w:val="25301E2C"/>
    <w:rsid w:val="268423B8"/>
    <w:rsid w:val="277DB141"/>
    <w:rsid w:val="2855A015"/>
    <w:rsid w:val="2975BA9F"/>
    <w:rsid w:val="29BFEB42"/>
    <w:rsid w:val="2A6C72FB"/>
    <w:rsid w:val="2BDE83BA"/>
    <w:rsid w:val="2C505429"/>
    <w:rsid w:val="2CC2CC00"/>
    <w:rsid w:val="2D268EA0"/>
    <w:rsid w:val="2F54A8C2"/>
    <w:rsid w:val="30A3B2DD"/>
    <w:rsid w:val="30C0CE96"/>
    <w:rsid w:val="3100D17F"/>
    <w:rsid w:val="33133451"/>
    <w:rsid w:val="332FFDE6"/>
    <w:rsid w:val="33CA8553"/>
    <w:rsid w:val="345EF8C4"/>
    <w:rsid w:val="350AEAAD"/>
    <w:rsid w:val="351145A7"/>
    <w:rsid w:val="3513AA87"/>
    <w:rsid w:val="35EB09AF"/>
    <w:rsid w:val="364EAE76"/>
    <w:rsid w:val="372D3CDF"/>
    <w:rsid w:val="379A52C4"/>
    <w:rsid w:val="39882529"/>
    <w:rsid w:val="3A2FC731"/>
    <w:rsid w:val="3A470B26"/>
    <w:rsid w:val="3A4CAB0A"/>
    <w:rsid w:val="3B5EB616"/>
    <w:rsid w:val="3B95B90A"/>
    <w:rsid w:val="3BFA99AB"/>
    <w:rsid w:val="3CC07C30"/>
    <w:rsid w:val="3CE6194A"/>
    <w:rsid w:val="3D8AE57E"/>
    <w:rsid w:val="3E16584B"/>
    <w:rsid w:val="3E47049F"/>
    <w:rsid w:val="3E9F6B61"/>
    <w:rsid w:val="3EE3C44C"/>
    <w:rsid w:val="3F4050AB"/>
    <w:rsid w:val="3FB64089"/>
    <w:rsid w:val="40659DD0"/>
    <w:rsid w:val="40942AA0"/>
    <w:rsid w:val="409B1037"/>
    <w:rsid w:val="4100F23A"/>
    <w:rsid w:val="410A75D4"/>
    <w:rsid w:val="41570D53"/>
    <w:rsid w:val="430DCAE4"/>
    <w:rsid w:val="44EBAD5E"/>
    <w:rsid w:val="45332853"/>
    <w:rsid w:val="45908E4E"/>
    <w:rsid w:val="45C34BB9"/>
    <w:rsid w:val="466EC1AB"/>
    <w:rsid w:val="47821D2F"/>
    <w:rsid w:val="47DBD518"/>
    <w:rsid w:val="48949298"/>
    <w:rsid w:val="48BF1E03"/>
    <w:rsid w:val="4A1EDE04"/>
    <w:rsid w:val="4A3B0FA0"/>
    <w:rsid w:val="4A9DD555"/>
    <w:rsid w:val="4B1F0626"/>
    <w:rsid w:val="4B9EB7B2"/>
    <w:rsid w:val="4CC9949E"/>
    <w:rsid w:val="4D303BCB"/>
    <w:rsid w:val="4DD1B7B6"/>
    <w:rsid w:val="4E90564D"/>
    <w:rsid w:val="4E94B0DE"/>
    <w:rsid w:val="4EF7EF48"/>
    <w:rsid w:val="4F2E9132"/>
    <w:rsid w:val="4F791219"/>
    <w:rsid w:val="50AEA13F"/>
    <w:rsid w:val="510E7F58"/>
    <w:rsid w:val="51C05BFA"/>
    <w:rsid w:val="524A93D1"/>
    <w:rsid w:val="5299C360"/>
    <w:rsid w:val="532EDF49"/>
    <w:rsid w:val="5330CF78"/>
    <w:rsid w:val="541F4F59"/>
    <w:rsid w:val="545CB48D"/>
    <w:rsid w:val="54A3D3BD"/>
    <w:rsid w:val="54FC2AE3"/>
    <w:rsid w:val="55BA6E70"/>
    <w:rsid w:val="56FD1153"/>
    <w:rsid w:val="57F71C6A"/>
    <w:rsid w:val="593D6834"/>
    <w:rsid w:val="59D35999"/>
    <w:rsid w:val="5AB2AAD1"/>
    <w:rsid w:val="5AC4B2DB"/>
    <w:rsid w:val="5B9E3F7B"/>
    <w:rsid w:val="5CF3F47B"/>
    <w:rsid w:val="5D0D41B3"/>
    <w:rsid w:val="5DB97550"/>
    <w:rsid w:val="5E647A18"/>
    <w:rsid w:val="5EAF172A"/>
    <w:rsid w:val="5EC25E01"/>
    <w:rsid w:val="5EFE4A7E"/>
    <w:rsid w:val="5FE94E6D"/>
    <w:rsid w:val="606EC39E"/>
    <w:rsid w:val="60819FDD"/>
    <w:rsid w:val="60D82C18"/>
    <w:rsid w:val="61F9BEDE"/>
    <w:rsid w:val="623023CD"/>
    <w:rsid w:val="63AA1B66"/>
    <w:rsid w:val="64B1DD74"/>
    <w:rsid w:val="64BD375A"/>
    <w:rsid w:val="650098BC"/>
    <w:rsid w:val="65BEF9A4"/>
    <w:rsid w:val="65C3ED47"/>
    <w:rsid w:val="65E2C9A9"/>
    <w:rsid w:val="66268518"/>
    <w:rsid w:val="67DDD44C"/>
    <w:rsid w:val="68A66DF4"/>
    <w:rsid w:val="69E4C75B"/>
    <w:rsid w:val="69ED246D"/>
    <w:rsid w:val="6A772D4C"/>
    <w:rsid w:val="6A895D5E"/>
    <w:rsid w:val="6B59A9BA"/>
    <w:rsid w:val="6B5F1617"/>
    <w:rsid w:val="6BB60302"/>
    <w:rsid w:val="6C45B5C4"/>
    <w:rsid w:val="6DA13354"/>
    <w:rsid w:val="6E7F23B4"/>
    <w:rsid w:val="6F2247C5"/>
    <w:rsid w:val="6FED5875"/>
    <w:rsid w:val="70367889"/>
    <w:rsid w:val="714B853E"/>
    <w:rsid w:val="71512D3B"/>
    <w:rsid w:val="7172602A"/>
    <w:rsid w:val="72359366"/>
    <w:rsid w:val="72EE5F7C"/>
    <w:rsid w:val="734BE8F0"/>
    <w:rsid w:val="7526FBE6"/>
    <w:rsid w:val="764A7754"/>
    <w:rsid w:val="7673F4FC"/>
    <w:rsid w:val="7855A46E"/>
    <w:rsid w:val="79699FD0"/>
    <w:rsid w:val="79CF8A9E"/>
    <w:rsid w:val="7A4CD218"/>
    <w:rsid w:val="7A9A4190"/>
    <w:rsid w:val="7ABB8015"/>
    <w:rsid w:val="7BBF0006"/>
    <w:rsid w:val="7C1A6E2C"/>
    <w:rsid w:val="7C239110"/>
    <w:rsid w:val="7C90BB1D"/>
    <w:rsid w:val="7C90D61C"/>
    <w:rsid w:val="7D64F908"/>
    <w:rsid w:val="7DC97FC1"/>
    <w:rsid w:val="7E0B7C04"/>
    <w:rsid w:val="7E9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A8A48"/>
  <w15:chartTrackingRefBased/>
  <w15:docId w15:val="{8D4363AF-3F21-45EE-951E-BB3EC618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</TotalTime>
  <Pages>16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haris ss</cp:lastModifiedBy>
  <cp:revision>269</cp:revision>
  <cp:lastPrinted>1899-12-31T23:00:00Z</cp:lastPrinted>
  <dcterms:created xsi:type="dcterms:W3CDTF">2024-12-18T16:28:00Z</dcterms:created>
  <dcterms:modified xsi:type="dcterms:W3CDTF">2024-12-18T21:57:00Z</dcterms:modified>
</cp:coreProperties>
</file>